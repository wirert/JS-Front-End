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55D2" w14:textId="703170D4" w:rsidR="00B0289D" w:rsidRDefault="00B0289D" w:rsidP="00B0289D">
      <w:pPr>
        <w:pStyle w:val="1"/>
        <w:jc w:val="center"/>
      </w:pPr>
      <w:r>
        <w:rPr>
          <w:lang w:val="en-US"/>
        </w:rPr>
        <w:t xml:space="preserve">More </w:t>
      </w:r>
      <w:r w:rsidRPr="00505E6A">
        <w:t>Exercise: Objects and Classes</w:t>
      </w:r>
    </w:p>
    <w:p w14:paraId="7889D80C" w14:textId="0135746E" w:rsidR="00B97E1D" w:rsidRPr="00B0289D" w:rsidRDefault="00B0289D" w:rsidP="00B0289D">
      <w:pPr>
        <w:rPr>
          <w:rStyle w:val="af1"/>
          <w:color w:val="auto"/>
          <w:u w:val="none"/>
          <w:lang w:val="en-US"/>
        </w:rPr>
      </w:pPr>
      <w:r>
        <w:rPr>
          <w:sz w:val="24"/>
          <w:szCs w:val="24"/>
        </w:rPr>
        <w:t xml:space="preserve">Problems with exercise and homework for the </w:t>
      </w:r>
      <w:hyperlink r:id="rId11" w:history="1">
        <w:r>
          <w:rPr>
            <w:rStyle w:val="af1"/>
            <w:sz w:val="24"/>
            <w:szCs w:val="24"/>
          </w:rPr>
          <w:t xml:space="preserve">"JS Front-End" Course @ </w:t>
        </w:r>
        <w:r>
          <w:rPr>
            <w:rStyle w:val="af1"/>
            <w:noProof/>
            <w:sz w:val="24"/>
            <w:szCs w:val="24"/>
          </w:rPr>
          <w:t>SoftUni</w:t>
        </w:r>
        <w:r>
          <w:rPr>
            <w:rStyle w:val="af1"/>
            <w:sz w:val="24"/>
            <w:szCs w:val="24"/>
          </w:rPr>
          <w:t>.</w:t>
        </w:r>
      </w:hyperlink>
    </w:p>
    <w:p w14:paraId="14C34BDC" w14:textId="6FA2721A" w:rsidR="00B0289D" w:rsidRPr="00505E6A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505E6A">
        <w:t>Class Storage</w:t>
      </w:r>
    </w:p>
    <w:p w14:paraId="2341F933" w14:textId="77777777" w:rsidR="00B0289D" w:rsidRPr="00505E6A" w:rsidRDefault="00B0289D" w:rsidP="00B0289D"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3501D330" w14:textId="77777777" w:rsidR="00B0289D" w:rsidRPr="00505E6A" w:rsidRDefault="00B0289D" w:rsidP="00B0289D">
      <w:pPr>
        <w:pStyle w:val="a4"/>
        <w:numPr>
          <w:ilvl w:val="0"/>
          <w:numId w:val="14"/>
        </w:num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>
        <w:t xml:space="preserve"> of products to</w:t>
      </w:r>
      <w:r w:rsidRPr="00505E6A">
        <w:t xml:space="preserve"> storage</w:t>
      </w:r>
    </w:p>
    <w:p w14:paraId="220F965E" w14:textId="77777777" w:rsidR="00B0289D" w:rsidRPr="00505E6A" w:rsidRDefault="00B0289D" w:rsidP="00B0289D">
      <w:pPr>
        <w:pStyle w:val="a4"/>
        <w:numPr>
          <w:ilvl w:val="0"/>
          <w:numId w:val="14"/>
        </w:num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4B085FA3" w14:textId="77777777" w:rsidR="00B0289D" w:rsidRPr="00505E6A" w:rsidRDefault="00B0289D" w:rsidP="00B0289D">
      <w:pPr>
        <w:pStyle w:val="a4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1B49DD5A" w14:textId="77777777" w:rsidR="00B0289D" w:rsidRPr="00505E6A" w:rsidRDefault="00B0289D" w:rsidP="00B0289D">
      <w:pPr>
        <w:pStyle w:val="a4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7BBD7B7E" w14:textId="77777777" w:rsidR="00B0289D" w:rsidRPr="00505E6A" w:rsidRDefault="00B0289D" w:rsidP="00B0289D">
      <w:pPr>
        <w:pStyle w:val="a4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2F377AA6" w14:textId="77777777" w:rsidR="00B0289D" w:rsidRPr="00505E6A" w:rsidRDefault="00B0289D" w:rsidP="00B0289D">
      <w:pPr>
        <w:pStyle w:val="a4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7E68FF1A" w14:textId="77777777" w:rsidR="00B0289D" w:rsidRPr="00505E6A" w:rsidRDefault="00B0289D" w:rsidP="00B0289D">
      <w:pPr>
        <w:rPr>
          <w:noProof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1D0F8F9E" w14:textId="77777777" w:rsidR="00B0289D" w:rsidRPr="00505E6A" w:rsidRDefault="00B0289D" w:rsidP="00B0289D">
      <w:pPr>
        <w:pStyle w:val="a4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79056DF2" w14:textId="77777777" w:rsidR="00B0289D" w:rsidRPr="00505E6A" w:rsidRDefault="00B0289D" w:rsidP="00B0289D">
      <w:pPr>
        <w:pStyle w:val="a4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057DD0A" w14:textId="77777777" w:rsidR="00B0289D" w:rsidRPr="00505E6A" w:rsidRDefault="00B0289D" w:rsidP="00B0289D"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25C7B9DA" w14:textId="77777777" w:rsidR="00B0289D" w:rsidRPr="00505E6A" w:rsidRDefault="00B0289D" w:rsidP="00B0289D">
      <w:pPr>
        <w:pStyle w:val="3"/>
      </w:pPr>
      <w:r w:rsidRPr="00505E6A">
        <w:t>Example</w:t>
      </w:r>
    </w:p>
    <w:p w14:paraId="7A31A547" w14:textId="77777777" w:rsidR="00B0289D" w:rsidRPr="00505E6A" w:rsidRDefault="00B0289D" w:rsidP="00B0289D">
      <w:r w:rsidRPr="00505E6A">
        <w:t>Test your Storage class</w:t>
      </w:r>
      <w:r>
        <w:t>.</w:t>
      </w:r>
    </w:p>
    <w:tbl>
      <w:tblPr>
        <w:tblStyle w:val="af2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B0289D" w:rsidRPr="00505E6A" w14:paraId="4257FD7B" w14:textId="77777777" w:rsidTr="00CA7532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5D9E80C3" w14:textId="77777777" w:rsidR="00B0289D" w:rsidRPr="00505E6A" w:rsidRDefault="00B0289D" w:rsidP="00CA7532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24BEAF4E" w14:textId="77777777" w:rsidR="00B0289D" w:rsidRPr="00505E6A" w:rsidRDefault="00B0289D" w:rsidP="00CA7532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B0289D" w:rsidRPr="00505E6A" w14:paraId="212E96DF" w14:textId="77777777" w:rsidTr="00CA7532">
        <w:tc>
          <w:tcPr>
            <w:tcW w:w="4770" w:type="dxa"/>
            <w:vAlign w:val="center"/>
          </w:tcPr>
          <w:p w14:paraId="44A42FB9" w14:textId="77777777" w:rsidR="00B0289D" w:rsidRPr="00505E6A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69C7B674" w14:textId="77777777" w:rsidR="00B0289D" w:rsidRPr="00505E6A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2DAF6FB6" w14:textId="77777777" w:rsidR="00B0289D" w:rsidRPr="00505E6A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3E5D5E5A" w14:textId="77777777" w:rsidR="00B0289D" w:rsidRPr="00505E6A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1EF9763E" w14:textId="77777777" w:rsidR="00B0289D" w:rsidRPr="00505E6A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6339F04E" w14:textId="77777777" w:rsidR="00B0289D" w:rsidRPr="00505E6A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40C4BAA0" w14:textId="77777777" w:rsidR="00B0289D" w:rsidRPr="00505E6A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5638613E" w14:textId="77777777" w:rsidR="00B0289D" w:rsidRPr="00505E6A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4BF76E8D" w14:textId="77777777" w:rsidR="00B0289D" w:rsidRPr="00505E6A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6E58E7B1" w14:textId="77777777" w:rsidR="00B0289D" w:rsidRPr="00505E6A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63BD74A6" w14:textId="77777777" w:rsidR="00B0289D" w:rsidRPr="00505E6A" w:rsidRDefault="00B0289D" w:rsidP="00CA7532">
            <w:pPr>
              <w:spacing w:after="0"/>
              <w:rPr>
                <w:rFonts w:ascii="Consolas" w:hAnsi="Consolas"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7630EE2D" w14:textId="77777777" w:rsidR="00B0289D" w:rsidRPr="00505E6A" w:rsidRDefault="00B0289D" w:rsidP="00CA7532">
            <w:pPr>
              <w:spacing w:after="0"/>
              <w:rPr>
                <w:rFonts w:ascii="Consolas" w:hAnsi="Consolas"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4E2E2770" w14:textId="77777777" w:rsidR="00B0289D" w:rsidRPr="00505E6A" w:rsidRDefault="00B0289D" w:rsidP="00CA7532">
            <w:pPr>
              <w:spacing w:after="0"/>
              <w:rPr>
                <w:rFonts w:ascii="Consolas" w:hAnsi="Consolas"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5BABCD86" w14:textId="77777777" w:rsidR="00B0289D" w:rsidRPr="00505E6A" w:rsidRDefault="00B0289D" w:rsidP="00CA7532">
            <w:pPr>
              <w:spacing w:after="0"/>
              <w:rPr>
                <w:rFonts w:ascii="Consolas" w:hAnsi="Consolas"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68F885B6" w14:textId="77777777" w:rsidR="00B0289D" w:rsidRPr="00505E6A" w:rsidRDefault="00B0289D" w:rsidP="00CA7532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0289D" w:rsidRPr="00505E6A" w14:paraId="1359BC36" w14:textId="77777777" w:rsidTr="00CA7532">
        <w:tc>
          <w:tcPr>
            <w:tcW w:w="4770" w:type="dxa"/>
            <w:vAlign w:val="center"/>
          </w:tcPr>
          <w:p w14:paraId="135EB73D" w14:textId="77777777" w:rsidR="00B0289D" w:rsidRPr="00BA6771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33A86AEA" w14:textId="77777777" w:rsidR="00B0289D" w:rsidRPr="00BA6771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5F1A5EFC" w14:textId="77777777" w:rsidR="00B0289D" w:rsidRPr="00BA6771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1BACA6F" w14:textId="77777777" w:rsidR="00B0289D" w:rsidRPr="00BA6771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45F4B27B" w14:textId="77777777" w:rsidR="00B0289D" w:rsidRPr="00BA6771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storage.addProduct(productTwo);</w:t>
            </w:r>
          </w:p>
          <w:p w14:paraId="576FEE53" w14:textId="77777777" w:rsidR="00B0289D" w:rsidRPr="00505E6A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C16D797" w14:textId="77777777" w:rsidR="00B0289D" w:rsidRPr="00505E6A" w:rsidRDefault="00B0289D" w:rsidP="00CA7532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lastRenderedPageBreak/>
              <w:t>28.1</w:t>
            </w:r>
          </w:p>
        </w:tc>
      </w:tr>
    </w:tbl>
    <w:p w14:paraId="74961CEF" w14:textId="77777777" w:rsidR="00B0289D" w:rsidRPr="00505E6A" w:rsidRDefault="00B0289D" w:rsidP="00B0289D"/>
    <w:p w14:paraId="3DE0FB4E" w14:textId="24420768" w:rsidR="00B0289D" w:rsidRPr="00505E6A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505E6A">
        <w:t>Catalogue</w:t>
      </w:r>
    </w:p>
    <w:p w14:paraId="7B15AA30" w14:textId="77777777" w:rsidR="00B0289D" w:rsidRPr="00505E6A" w:rsidRDefault="00B0289D" w:rsidP="00B0289D">
      <w:r w:rsidRPr="00505E6A">
        <w:t>You h</w:t>
      </w:r>
      <w:r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092EDEE3" w14:textId="77777777" w:rsidR="00B0289D" w:rsidRPr="00505E6A" w:rsidRDefault="00B0289D" w:rsidP="00B0289D"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66297039" w14:textId="77777777" w:rsidR="00B0289D" w:rsidRPr="00505E6A" w:rsidRDefault="00B0289D" w:rsidP="00B0289D">
      <w:pPr>
        <w:ind w:left="720"/>
        <w:rPr>
          <w:rFonts w:ascii="Consolas" w:hAnsi="Consolas"/>
        </w:rPr>
      </w:pPr>
      <w:r w:rsidRPr="00505E6A">
        <w:rPr>
          <w:rFonts w:ascii="Consolas" w:hAnsi="Consolas"/>
          <w:b/>
          <w:noProof/>
        </w:rPr>
        <w:t>"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5EC318AA" w14:textId="77777777" w:rsidR="00B0289D" w:rsidRPr="00505E6A" w:rsidRDefault="00B0289D" w:rsidP="00B0289D"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7D96296A" w14:textId="77777777" w:rsidR="00B0289D" w:rsidRPr="00505E6A" w:rsidRDefault="00B0289D" w:rsidP="00B0289D">
      <w:r w:rsidRPr="00505E6A">
        <w:t xml:space="preserve">As </w:t>
      </w:r>
      <w:r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04BFCAC9" w14:textId="77777777" w:rsidR="00B0289D" w:rsidRPr="00505E6A" w:rsidRDefault="00B0289D" w:rsidP="00B0289D">
      <w:pPr>
        <w:pStyle w:val="3"/>
      </w:pPr>
      <w:r w:rsidRPr="00505E6A">
        <w:t>Examples</w:t>
      </w:r>
    </w:p>
    <w:tbl>
      <w:tblPr>
        <w:tblStyle w:val="af2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B0289D" w:rsidRPr="00505E6A" w14:paraId="6C2D2A77" w14:textId="77777777" w:rsidTr="00CA7532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4CD33D7C" w14:textId="77777777" w:rsidR="00B0289D" w:rsidRPr="00505E6A" w:rsidRDefault="00B0289D" w:rsidP="00CA7532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EEAAE4A" w14:textId="77777777" w:rsidR="00B0289D" w:rsidRPr="00505E6A" w:rsidRDefault="00B0289D" w:rsidP="00CA7532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B0289D" w:rsidRPr="00505E6A" w14:paraId="6AAE044B" w14:textId="77777777" w:rsidTr="00CA7532">
        <w:tc>
          <w:tcPr>
            <w:tcW w:w="2666" w:type="dxa"/>
            <w:vAlign w:val="center"/>
          </w:tcPr>
          <w:p w14:paraId="1BC3126A" w14:textId="77777777" w:rsidR="00B0289D" w:rsidRDefault="00B0289D" w:rsidP="00CA753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25A637AA" w14:textId="77777777" w:rsidR="00B0289D" w:rsidRPr="00505E6A" w:rsidRDefault="00B0289D" w:rsidP="00CA753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74B22F59" w14:textId="77777777" w:rsidR="00B0289D" w:rsidRPr="00505E6A" w:rsidRDefault="00B0289D" w:rsidP="00CA753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2CF6B2E" w14:textId="77777777" w:rsidR="00B0289D" w:rsidRPr="00505E6A" w:rsidRDefault="00B0289D" w:rsidP="00CA753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1A4FBBAC" w14:textId="77777777" w:rsidR="00B0289D" w:rsidRPr="00505E6A" w:rsidRDefault="00B0289D" w:rsidP="00CA753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7FDF87FA" w14:textId="77777777" w:rsidR="00B0289D" w:rsidRPr="00505E6A" w:rsidRDefault="00B0289D" w:rsidP="00CA753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D708180" w14:textId="77777777" w:rsidR="00B0289D" w:rsidRPr="00505E6A" w:rsidRDefault="00B0289D" w:rsidP="00CA753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2024D2C2" w14:textId="77777777" w:rsidR="00B0289D" w:rsidRPr="00505E6A" w:rsidRDefault="00B0289D" w:rsidP="00CA753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3FB62C5A" w14:textId="77777777" w:rsidR="00B0289D" w:rsidRDefault="00B0289D" w:rsidP="00CA753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4AD0444C" w14:textId="77777777" w:rsidR="00B0289D" w:rsidRPr="008419D2" w:rsidRDefault="00B0289D" w:rsidP="00CA7532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32D8FC04" w14:textId="77777777" w:rsidR="00B0289D" w:rsidRPr="00505E6A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948E837" w14:textId="77777777" w:rsidR="00B0289D" w:rsidRPr="00505E6A" w:rsidRDefault="00B0289D" w:rsidP="00CA7532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0D0159C1" w14:textId="77777777" w:rsidR="00B0289D" w:rsidRPr="00505E6A" w:rsidRDefault="00B0289D" w:rsidP="00CA7532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07DCF771" w14:textId="77777777" w:rsidR="00B0289D" w:rsidRPr="00505E6A" w:rsidRDefault="00B0289D" w:rsidP="00CA7532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430D519D" w14:textId="77777777" w:rsidR="00B0289D" w:rsidRPr="00505E6A" w:rsidRDefault="00B0289D" w:rsidP="00CA7532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7100CA46" w14:textId="77777777" w:rsidR="00B0289D" w:rsidRPr="00505E6A" w:rsidRDefault="00B0289D" w:rsidP="00CA7532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465CE241" w14:textId="77777777" w:rsidR="00B0289D" w:rsidRPr="00505E6A" w:rsidRDefault="00B0289D" w:rsidP="00CA7532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7460B725" w14:textId="77777777" w:rsidR="00B0289D" w:rsidRPr="00505E6A" w:rsidRDefault="00B0289D" w:rsidP="00CA7532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3D5EF6FC" w14:textId="77777777" w:rsidR="00B0289D" w:rsidRPr="00505E6A" w:rsidRDefault="00B0289D" w:rsidP="00CA7532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7F35F4CA" w14:textId="77777777" w:rsidR="00B0289D" w:rsidRPr="00505E6A" w:rsidRDefault="00B0289D" w:rsidP="00CA7532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53FCE204" w14:textId="77777777" w:rsidR="00B0289D" w:rsidRPr="00505E6A" w:rsidRDefault="00B0289D" w:rsidP="00CA7532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27779E61" w14:textId="77777777" w:rsidR="00B0289D" w:rsidRPr="00505E6A" w:rsidRDefault="00B0289D" w:rsidP="00CA7532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3303AA6F" w14:textId="77777777" w:rsidR="00B0289D" w:rsidRPr="00505E6A" w:rsidRDefault="00B0289D" w:rsidP="00CA7532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2EAE2AD5" w14:textId="77777777" w:rsidR="00B0289D" w:rsidRPr="00505E6A" w:rsidRDefault="00B0289D" w:rsidP="00CA7532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B0289D" w:rsidRPr="00505E6A" w14:paraId="56D49A1A" w14:textId="77777777" w:rsidTr="00CA7532">
        <w:tc>
          <w:tcPr>
            <w:tcW w:w="2666" w:type="dxa"/>
            <w:vAlign w:val="center"/>
          </w:tcPr>
          <w:p w14:paraId="30E7A60F" w14:textId="77777777" w:rsidR="00B0289D" w:rsidRDefault="00B0289D" w:rsidP="00CA753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41DA6E1B" w14:textId="77777777" w:rsidR="00B0289D" w:rsidRPr="008419D2" w:rsidRDefault="00B0289D" w:rsidP="00CA753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73BEE7C8" w14:textId="77777777" w:rsidR="00B0289D" w:rsidRPr="008419D2" w:rsidRDefault="00B0289D" w:rsidP="00CA753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7DCEEC06" w14:textId="77777777" w:rsidR="00B0289D" w:rsidRDefault="00B0289D" w:rsidP="00CA753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06419280" w14:textId="77777777" w:rsidR="00B0289D" w:rsidRDefault="00B0289D" w:rsidP="00CA753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1C9DF6C5" w14:textId="77777777" w:rsidR="00B0289D" w:rsidRPr="008419D2" w:rsidRDefault="00B0289D" w:rsidP="00CA7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731094DE" w14:textId="77777777" w:rsidR="00B0289D" w:rsidRPr="008419D2" w:rsidRDefault="00B0289D" w:rsidP="00CA7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5E2BF66B" w14:textId="77777777" w:rsidR="00B0289D" w:rsidRPr="008419D2" w:rsidRDefault="00B0289D" w:rsidP="00CA7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579944C1" w14:textId="77777777" w:rsidR="00B0289D" w:rsidRPr="008419D2" w:rsidRDefault="00B0289D" w:rsidP="00CA7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2DEF90CF" w14:textId="77777777" w:rsidR="00B0289D" w:rsidRPr="008419D2" w:rsidRDefault="00B0289D" w:rsidP="00CA7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5A930FDE" w14:textId="77777777" w:rsidR="00B0289D" w:rsidRPr="00505E6A" w:rsidRDefault="00B0289D" w:rsidP="00CA7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09B89EB7" w14:textId="2A7B89BA" w:rsidR="00B0289D" w:rsidRPr="00E96358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E96358">
        <w:t>Class Laptop</w:t>
      </w:r>
    </w:p>
    <w:p w14:paraId="0AAD776C" w14:textId="77777777" w:rsidR="00B0289D" w:rsidRPr="00E96358" w:rsidRDefault="00B0289D" w:rsidP="00B0289D"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3BCB32C4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lastRenderedPageBreak/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D675C72" w14:textId="77777777" w:rsidR="00B0289D" w:rsidRPr="000524C5" w:rsidRDefault="00B0289D" w:rsidP="00B0289D">
      <w:pPr>
        <w:pStyle w:val="a4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01527A0E" w14:textId="77777777" w:rsidR="00B0289D" w:rsidRPr="000524C5" w:rsidRDefault="00B0289D" w:rsidP="00B0289D">
      <w:pPr>
        <w:pStyle w:val="a4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54210948" w14:textId="77777777" w:rsidR="00B0289D" w:rsidRPr="000524C5" w:rsidRDefault="00B0289D" w:rsidP="00B0289D">
      <w:pPr>
        <w:pStyle w:val="a4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126DF0B8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boolean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1EB86E74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2472270B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4A508EBD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r w:rsidRPr="00E96358">
        <w:t xml:space="preserve">function that returns the </w:t>
      </w:r>
      <w:r>
        <w:rPr>
          <w:b/>
        </w:rPr>
        <w:t>producer, age, and brand as JSON</w:t>
      </w:r>
    </w:p>
    <w:p w14:paraId="0F80B5EA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57CF8FE6" w14:textId="77777777" w:rsidR="00B0289D" w:rsidRPr="000524C5" w:rsidRDefault="00B0289D" w:rsidP="00B0289D">
      <w:pPr>
        <w:pStyle w:val="a4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50D045BE" w14:textId="77777777" w:rsidR="00B0289D" w:rsidRPr="00E96358" w:rsidRDefault="00B0289D" w:rsidP="00B0289D">
      <w:pPr>
        <w:rPr>
          <w:b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  <w:r>
        <w:rPr>
          <w:b/>
        </w:rPr>
        <w:t>.</w:t>
      </w:r>
    </w:p>
    <w:p w14:paraId="61106609" w14:textId="77777777" w:rsidR="00B0289D" w:rsidRPr="00E96358" w:rsidRDefault="00B0289D" w:rsidP="00B0289D">
      <w:pPr>
        <w:pStyle w:val="3"/>
      </w:pPr>
      <w:r w:rsidRPr="00E96358">
        <w:t>Examples</w:t>
      </w:r>
    </w:p>
    <w:p w14:paraId="4D274335" w14:textId="77777777" w:rsidR="00B0289D" w:rsidRPr="00E96358" w:rsidRDefault="00B0289D" w:rsidP="00B0289D">
      <w:r w:rsidRPr="00E96358">
        <w:t>Test your class</w:t>
      </w:r>
      <w:r>
        <w:t>.</w:t>
      </w:r>
    </w:p>
    <w:tbl>
      <w:tblPr>
        <w:tblStyle w:val="af2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251"/>
      </w:tblGrid>
      <w:tr w:rsidR="00B0289D" w:rsidRPr="00E96358" w14:paraId="593C26E6" w14:textId="77777777" w:rsidTr="00CA7532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764A1D38" w14:textId="77777777" w:rsidR="00B0289D" w:rsidRPr="00E96358" w:rsidRDefault="00B0289D" w:rsidP="00CA7532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144FECCD" w14:textId="77777777" w:rsidR="00B0289D" w:rsidRPr="00E96358" w:rsidRDefault="00B0289D" w:rsidP="00CA7532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B0289D" w:rsidRPr="00E96358" w14:paraId="1CCEF84D" w14:textId="77777777" w:rsidTr="00CA7532">
        <w:tc>
          <w:tcPr>
            <w:tcW w:w="4650" w:type="dxa"/>
            <w:vAlign w:val="center"/>
          </w:tcPr>
          <w:p w14:paraId="73AD28C2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55018732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36AC7895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119AC9CB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7A3C262B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0912D04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0C78D3CA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12619E10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45F98FB3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120A8F3C" w14:textId="77777777" w:rsidR="00B0289D" w:rsidRPr="00E96358" w:rsidRDefault="00B0289D" w:rsidP="00CA7532">
            <w:pPr>
              <w:spacing w:after="0"/>
              <w:rPr>
                <w:rFonts w:cstheme="minorHAnsi"/>
              </w:rPr>
            </w:pPr>
            <w:r w:rsidRPr="00E96358">
              <w:rPr>
                <w:rFonts w:cstheme="minorHAnsi"/>
              </w:rPr>
              <w:t xml:space="preserve">  </w:t>
            </w:r>
          </w:p>
          <w:p w14:paraId="3A25B608" w14:textId="77777777" w:rsidR="00B0289D" w:rsidRPr="00E96358" w:rsidRDefault="00B0289D" w:rsidP="00CA7532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53C52473" w14:textId="77777777" w:rsidR="00B0289D" w:rsidRPr="00E96358" w:rsidRDefault="00B0289D" w:rsidP="00CA7532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4D143DEC" w14:textId="77777777" w:rsidR="00B0289D" w:rsidRPr="00E96358" w:rsidRDefault="00B0289D" w:rsidP="00CA7532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C986107" w14:textId="77777777" w:rsidR="00B0289D" w:rsidRPr="00E96358" w:rsidRDefault="00B0289D" w:rsidP="00CA7532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B0289D" w:rsidRPr="00E96358" w14:paraId="25B5B8FD" w14:textId="77777777" w:rsidTr="00CA7532">
        <w:tc>
          <w:tcPr>
            <w:tcW w:w="4650" w:type="dxa"/>
            <w:vAlign w:val="center"/>
          </w:tcPr>
          <w:p w14:paraId="4B1862A3" w14:textId="77777777" w:rsidR="00B0289D" w:rsidRPr="00202700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018CD7B1" w14:textId="77777777" w:rsidR="00B0289D" w:rsidRPr="00202700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133B57ED" w14:textId="77777777" w:rsidR="00B0289D" w:rsidRPr="00202700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6A8E288" w14:textId="77777777" w:rsidR="00B0289D" w:rsidRPr="00202700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78077307" w14:textId="77777777" w:rsidR="00B0289D" w:rsidRPr="00202700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0D4C030" w14:textId="77777777" w:rsidR="00B0289D" w:rsidRPr="00202700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0CDDD9F7" w14:textId="77777777" w:rsidR="00B0289D" w:rsidRPr="00202700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35FF9B1E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</w:tc>
        <w:tc>
          <w:tcPr>
            <w:tcW w:w="5251" w:type="dxa"/>
            <w:vAlign w:val="center"/>
          </w:tcPr>
          <w:p w14:paraId="29EEA531" w14:textId="77777777" w:rsidR="00B0289D" w:rsidRPr="00202700" w:rsidRDefault="00B0289D" w:rsidP="00CA7532">
            <w:pPr>
              <w:spacing w:after="0"/>
              <w:rPr>
                <w:rFonts w:ascii="Consolas" w:hAnsi="Consolas" w:cstheme="minorHAnsi"/>
              </w:rPr>
            </w:pPr>
            <w:r w:rsidRPr="00202700">
              <w:rPr>
                <w:rFonts w:ascii="Consolas" w:hAnsi="Consolas" w:cstheme="minorHAnsi"/>
              </w:rPr>
              <w:t>{"producer":"Lenovo","age":1,"brand":"Legion"}</w:t>
            </w:r>
          </w:p>
          <w:p w14:paraId="434413BB" w14:textId="77777777" w:rsidR="00B0289D" w:rsidRPr="00E96358" w:rsidRDefault="00B0289D" w:rsidP="00CA7532">
            <w:pPr>
              <w:spacing w:after="0"/>
              <w:rPr>
                <w:rFonts w:cstheme="minorHAnsi"/>
              </w:rPr>
            </w:pPr>
            <w:r w:rsidRPr="00202700">
              <w:rPr>
                <w:rFonts w:ascii="Consolas" w:hAnsi="Consolas" w:cstheme="minorHAnsi"/>
              </w:rPr>
              <w:t>false</w:t>
            </w:r>
          </w:p>
        </w:tc>
      </w:tr>
    </w:tbl>
    <w:p w14:paraId="0E6BB075" w14:textId="3A30DE52" w:rsidR="00B0289D" w:rsidRPr="00E96358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E96358">
        <w:t>Flight Schedule</w:t>
      </w:r>
    </w:p>
    <w:p w14:paraId="545D2828" w14:textId="77777777" w:rsidR="00B0289D" w:rsidRPr="00E96358" w:rsidRDefault="00B0289D" w:rsidP="00B0289D">
      <w:pPr>
        <w:rPr>
          <w:b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14DA7474" w14:textId="77777777" w:rsidR="00B0289D" w:rsidRDefault="00B0289D" w:rsidP="00B0289D">
      <w:r>
        <w:t>The f</w:t>
      </w:r>
      <w:r w:rsidRPr="00E96358">
        <w:t xml:space="preserve">irst array </w:t>
      </w:r>
      <w:r w:rsidRPr="00E96358">
        <w:rPr>
          <w:noProof/>
        </w:rPr>
        <w:t>(</w:t>
      </w:r>
      <w:r w:rsidRPr="00E96358">
        <w:rPr>
          <w:b/>
        </w:rPr>
        <w:t>at index 0</w:t>
      </w:r>
      <w:r w:rsidRPr="00E96358">
        <w:rPr>
          <w:noProof/>
        </w:rPr>
        <w:t xml:space="preserve">) </w:t>
      </w:r>
      <w:r w:rsidRPr="00E96358">
        <w:t xml:space="preserve">will hold all flights on </w:t>
      </w:r>
      <w:r>
        <w:t xml:space="preserve">a </w:t>
      </w:r>
      <w:r w:rsidRPr="00E96358">
        <w:rPr>
          <w:b/>
        </w:rPr>
        <w:t>specific</w:t>
      </w:r>
      <w:r w:rsidRPr="00E96358">
        <w:t xml:space="preserve"> </w:t>
      </w:r>
      <w:r w:rsidRPr="00E96358">
        <w:rPr>
          <w:rFonts w:ascii="Consolas" w:hAnsi="Consolas"/>
          <w:b/>
          <w:noProof/>
        </w:rPr>
        <w:t>sector</w:t>
      </w:r>
      <w:r w:rsidRPr="00E96358">
        <w:rPr>
          <w:noProof/>
        </w:rPr>
        <w:t xml:space="preserve"> </w:t>
      </w:r>
      <w:r w:rsidRPr="00E96358">
        <w:t xml:space="preserve">in the airport. The second array </w:t>
      </w:r>
      <w:r w:rsidRPr="00E96358">
        <w:rPr>
          <w:noProof/>
        </w:rPr>
        <w:t>(</w:t>
      </w:r>
      <w:r w:rsidRPr="00E96358">
        <w:rPr>
          <w:b/>
        </w:rPr>
        <w:t>at index 1</w:t>
      </w:r>
      <w:r w:rsidRPr="00E96358">
        <w:rPr>
          <w:noProof/>
        </w:rPr>
        <w:t xml:space="preserve">) </w:t>
      </w:r>
      <w:r w:rsidRPr="00E96358">
        <w:t xml:space="preserve">will contain </w:t>
      </w:r>
      <w:r w:rsidRPr="00E96358">
        <w:rPr>
          <w:b/>
        </w:rPr>
        <w:t>new</w:t>
      </w:r>
      <w:r>
        <w:rPr>
          <w:b/>
        </w:rPr>
        <w:t>ly</w:t>
      </w:r>
      <w:r w:rsidRPr="00E96358">
        <w:rPr>
          <w:b/>
        </w:rPr>
        <w:t xml:space="preserve"> changed </w:t>
      </w:r>
      <w:r w:rsidRPr="00E96358">
        <w:rPr>
          <w:rFonts w:ascii="Consolas" w:hAnsi="Consolas"/>
          <w:b/>
          <w:noProof/>
        </w:rPr>
        <w:t>statuses</w:t>
      </w:r>
      <w:r w:rsidRPr="00E96358">
        <w:rPr>
          <w:noProof/>
        </w:rPr>
        <w:t xml:space="preserve"> </w:t>
      </w:r>
      <w:r w:rsidRPr="00E96358">
        <w:t xml:space="preserve">of </w:t>
      </w:r>
      <w:r w:rsidRPr="00E96358">
        <w:rPr>
          <w:b/>
        </w:rPr>
        <w:t>some</w:t>
      </w:r>
      <w:r w:rsidRPr="00E96358">
        <w:t xml:space="preserve"> of the </w:t>
      </w:r>
      <w:r w:rsidRPr="00E96358">
        <w:rPr>
          <w:rFonts w:ascii="Consolas" w:hAnsi="Consolas"/>
          <w:b/>
          <w:noProof/>
        </w:rPr>
        <w:t>flights</w:t>
      </w:r>
      <w:r w:rsidRPr="00E96358">
        <w:rPr>
          <w:noProof/>
        </w:rPr>
        <w:t xml:space="preserve"> </w:t>
      </w:r>
      <w:r w:rsidRPr="00E96358">
        <w:t xml:space="preserve">at this airport. The third array </w:t>
      </w:r>
      <w:r w:rsidRPr="00E96358">
        <w:rPr>
          <w:noProof/>
        </w:rPr>
        <w:t>(</w:t>
      </w:r>
      <w:r w:rsidRPr="00E96358">
        <w:rPr>
          <w:b/>
        </w:rPr>
        <w:t>at index 2</w:t>
      </w:r>
      <w:r w:rsidRPr="00E96358">
        <w:rPr>
          <w:noProof/>
        </w:rPr>
        <w:t xml:space="preserve">) </w:t>
      </w:r>
      <w:r w:rsidRPr="00E96358">
        <w:t xml:space="preserve">will have a single </w:t>
      </w:r>
      <w:r w:rsidRPr="00E96358">
        <w:rPr>
          <w:b/>
        </w:rPr>
        <w:t xml:space="preserve">string, </w:t>
      </w:r>
      <w:r w:rsidRPr="00E96358">
        <w:t xml:space="preserve">which will </w:t>
      </w:r>
      <w:r w:rsidRPr="00E96358">
        <w:rPr>
          <w:b/>
        </w:rPr>
        <w:t xml:space="preserve">be </w:t>
      </w:r>
      <w:r>
        <w:rPr>
          <w:b/>
        </w:rPr>
        <w:t xml:space="preserve">the </w:t>
      </w:r>
      <w:r w:rsidRPr="00E96358">
        <w:rPr>
          <w:b/>
        </w:rPr>
        <w:t xml:space="preserve">flight </w:t>
      </w:r>
      <w:r w:rsidRPr="00E96358">
        <w:rPr>
          <w:rFonts w:ascii="Consolas" w:hAnsi="Consolas"/>
          <w:b/>
          <w:noProof/>
        </w:rPr>
        <w:t>status</w:t>
      </w:r>
      <w:r w:rsidRPr="00E96358">
        <w:rPr>
          <w:noProof/>
        </w:rPr>
        <w:t xml:space="preserve"> </w:t>
      </w:r>
      <w:r w:rsidRPr="00E96358">
        <w:t xml:space="preserve">you need to check. When you put all flights into an </w:t>
      </w:r>
      <w:r w:rsidRPr="00E96358">
        <w:rPr>
          <w:rFonts w:ascii="Consolas" w:hAnsi="Consolas"/>
          <w:b/>
          <w:noProof/>
        </w:rPr>
        <w:t>object</w:t>
      </w:r>
      <w:r w:rsidRPr="00E96358">
        <w:rPr>
          <w:b/>
          <w:noProof/>
        </w:rPr>
        <w:t xml:space="preserve"> </w:t>
      </w:r>
      <w:r w:rsidRPr="00E96358">
        <w:t xml:space="preserve">and change the statuses depends on the new information on the second array. You must print all flights with the given status from the last </w:t>
      </w:r>
      <w:r w:rsidRPr="00E96358">
        <w:rPr>
          <w:rFonts w:ascii="Consolas" w:hAnsi="Consolas"/>
          <w:b/>
          <w:noProof/>
        </w:rPr>
        <w:t>array</w:t>
      </w:r>
      <w:r w:rsidRPr="00E96358">
        <w:t>.</w:t>
      </w:r>
    </w:p>
    <w:p w14:paraId="1BB24B87" w14:textId="77777777" w:rsidR="00B0289D" w:rsidRPr="00B75FC2" w:rsidRDefault="00B0289D" w:rsidP="00B0289D">
      <w:pPr>
        <w:pStyle w:val="a4"/>
        <w:numPr>
          <w:ilvl w:val="0"/>
          <w:numId w:val="23"/>
        </w:numPr>
        <w:spacing w:before="80" w:after="120"/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":</w:t>
      </w:r>
    </w:p>
    <w:p w14:paraId="2208352A" w14:textId="77777777" w:rsidR="00B0289D" w:rsidRPr="00B75FC2" w:rsidRDefault="00B0289D" w:rsidP="00B0289D">
      <w:pPr>
        <w:pStyle w:val="a4"/>
        <w:numPr>
          <w:ilvl w:val="0"/>
          <w:numId w:val="24"/>
        </w:numPr>
        <w:spacing w:before="80" w:after="120"/>
        <w:rPr>
          <w:rStyle w:val="jlqj4b"/>
        </w:rPr>
      </w:pPr>
      <w:r>
        <w:rPr>
          <w:rStyle w:val="jlqj4b"/>
          <w:lang w:val="en"/>
        </w:rPr>
        <w:lastRenderedPageBreak/>
        <w:t>t</w:t>
      </w:r>
      <w:r w:rsidRPr="00B75FC2">
        <w:rPr>
          <w:rStyle w:val="jlqj4b"/>
          <w:lang w:val="en"/>
        </w:rPr>
        <w:t xml:space="preserve">hen you must </w:t>
      </w:r>
      <w:r w:rsidRPr="00B75FC2">
        <w:rPr>
          <w:rStyle w:val="jlqj4b"/>
          <w:b/>
          <w:lang w:val="en"/>
        </w:rPr>
        <w:t>print</w:t>
      </w:r>
      <w:r w:rsidRPr="00B75FC2">
        <w:rPr>
          <w:rStyle w:val="jlqj4b"/>
          <w:lang w:val="en"/>
        </w:rPr>
        <w:t xml:space="preserve"> flights that have </w:t>
      </w:r>
      <w:r w:rsidRPr="00B75FC2">
        <w:rPr>
          <w:rStyle w:val="jlqj4b"/>
          <w:b/>
          <w:lang w:val="en"/>
        </w:rPr>
        <w:t>not changed</w:t>
      </w:r>
      <w:r w:rsidRPr="00B75FC2">
        <w:rPr>
          <w:rStyle w:val="jlqj4b"/>
          <w:lang w:val="en"/>
        </w:rPr>
        <w:t xml:space="preserve"> their </w:t>
      </w:r>
      <w:r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in the second array </w:t>
      </w:r>
    </w:p>
    <w:p w14:paraId="2FEC4BCC" w14:textId="77777777" w:rsidR="00B0289D" w:rsidRPr="00B75FC2" w:rsidRDefault="00B0289D" w:rsidP="00B0289D">
      <w:pPr>
        <w:pStyle w:val="a4"/>
        <w:numPr>
          <w:ilvl w:val="0"/>
          <w:numId w:val="24"/>
        </w:numPr>
        <w:spacing w:before="80" w:after="120"/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r>
        <w:rPr>
          <w:rStyle w:val="jlqj4b"/>
        </w:rPr>
        <w:t xml:space="preserve">to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1724AC26" w14:textId="77777777" w:rsidR="00B0289D" w:rsidRPr="00B75FC2" w:rsidRDefault="00B0289D" w:rsidP="00B0289D">
      <w:pPr>
        <w:pStyle w:val="a4"/>
        <w:numPr>
          <w:ilvl w:val="0"/>
          <w:numId w:val="22"/>
        </w:numPr>
        <w:spacing w:before="80" w:after="120"/>
        <w:rPr>
          <w:rStyle w:val="jlqj4b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</w:rPr>
        <w:t>.</w:t>
      </w:r>
    </w:p>
    <w:p w14:paraId="74ECFBE1" w14:textId="77777777" w:rsidR="00B0289D" w:rsidRPr="00E96358" w:rsidRDefault="00B0289D" w:rsidP="00B0289D">
      <w:pPr>
        <w:pStyle w:val="3"/>
      </w:pPr>
      <w:r w:rsidRPr="00E96358">
        <w:t>Examples</w:t>
      </w:r>
    </w:p>
    <w:tbl>
      <w:tblPr>
        <w:tblStyle w:val="af2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B0289D" w:rsidRPr="00E96358" w14:paraId="4FFBF9DC" w14:textId="77777777" w:rsidTr="00CA7532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4287CAEB" w14:textId="77777777" w:rsidR="00B0289D" w:rsidRPr="00E96358" w:rsidRDefault="00B0289D" w:rsidP="00CA7532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6E806DAA" w14:textId="77777777" w:rsidR="00B0289D" w:rsidRPr="00E96358" w:rsidRDefault="00B0289D" w:rsidP="00CA7532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B0289D" w:rsidRPr="00E96358" w14:paraId="6DF0863F" w14:textId="77777777" w:rsidTr="00CA7532">
        <w:tc>
          <w:tcPr>
            <w:tcW w:w="3091" w:type="dxa"/>
            <w:vAlign w:val="center"/>
          </w:tcPr>
          <w:p w14:paraId="10AD445E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62247CA6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2CCED67B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606EEEC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3089D17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1C7F4E87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5AF45C58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B878ADC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49E71388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0E51AC1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3040297E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28849646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0185CA8F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4B87C3C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3482CAB0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18A68C74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4866EF68" w14:textId="77777777" w:rsidR="00B0289D" w:rsidRPr="00E96358" w:rsidRDefault="00B0289D" w:rsidP="00CA7532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2FFB3FE3" w14:textId="77777777" w:rsidR="00B0289D" w:rsidRPr="00E96358" w:rsidRDefault="00B0289D" w:rsidP="00CA7532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54CEB431" w14:textId="77777777" w:rsidR="00B0289D" w:rsidRPr="00E96358" w:rsidRDefault="00B0289D" w:rsidP="00CA7532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18E395A4" w14:textId="77777777" w:rsidR="00B0289D" w:rsidRPr="00E96358" w:rsidRDefault="00B0289D" w:rsidP="00CA7532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B0289D" w:rsidRPr="00E96358" w14:paraId="3A5E5076" w14:textId="77777777" w:rsidTr="00CA7532">
        <w:tc>
          <w:tcPr>
            <w:tcW w:w="3091" w:type="dxa"/>
            <w:vAlign w:val="center"/>
          </w:tcPr>
          <w:p w14:paraId="3F5B1EA4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25B347E1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69D95575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51B057B9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75223576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3C69E73A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45D8838C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E3B65C8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67BC6DEA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2D1960E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7D766E13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4369CAAF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4C91781C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3B9B087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05B5E32B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2DD89DF9" w14:textId="77777777" w:rsidR="00B0289D" w:rsidRPr="00E96358" w:rsidRDefault="00B0289D" w:rsidP="00CA7532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6A311985" w14:textId="77777777" w:rsidR="00B0289D" w:rsidRPr="00E96358" w:rsidRDefault="00B0289D" w:rsidP="00CA7532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'Delaware', Status: 'Ready to fly' }</w:t>
            </w:r>
          </w:p>
          <w:p w14:paraId="78ACE8C4" w14:textId="77777777" w:rsidR="00B0289D" w:rsidRPr="00E96358" w:rsidRDefault="00B0289D" w:rsidP="00CA7532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1C6AA529" w14:textId="77777777" w:rsidR="00B0289D" w:rsidRPr="00E96358" w:rsidRDefault="00B0289D" w:rsidP="00CA7532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</w:t>
            </w:r>
            <w:r>
              <w:rPr>
                <w:rFonts w:ascii="Consolas" w:hAnsi="Consolas" w:cstheme="minorHAnsi"/>
                <w:bCs/>
                <w:noProof/>
              </w:rPr>
              <w:t xml:space="preserve"> Vegas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424ED668" w14:textId="77777777" w:rsidR="00B0289D" w:rsidRPr="00E96358" w:rsidRDefault="00B0289D" w:rsidP="00CA7532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5843CAE" w14:textId="77777777" w:rsidR="00B0289D" w:rsidRPr="00E96358" w:rsidRDefault="00B0289D" w:rsidP="00CA7532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</w:t>
            </w:r>
            <w:r>
              <w:rPr>
                <w:rFonts w:ascii="Consolas" w:hAnsi="Consolas" w:cstheme="minorHAnsi"/>
                <w:bCs/>
                <w:noProof/>
              </w:rPr>
              <w:t xml:space="preserve"> York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1D18C471" w14:textId="77777777" w:rsidR="00B0289D" w:rsidRPr="00E96358" w:rsidRDefault="00B0289D" w:rsidP="00CA7532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'Illinois', Status: 'Ready to fly' }</w:t>
            </w:r>
          </w:p>
          <w:p w14:paraId="5A34E5BC" w14:textId="77777777" w:rsidR="00B0289D" w:rsidRPr="00E96358" w:rsidRDefault="00B0289D" w:rsidP="00CA7532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4F419FAD" w14:textId="77777777" w:rsidR="00B0289D" w:rsidRPr="00E96358" w:rsidRDefault="00B0289D" w:rsidP="00B0289D">
      <w:pPr>
        <w:pStyle w:val="Default"/>
        <w:rPr>
          <w:lang w:val="bg-BG"/>
        </w:rPr>
      </w:pPr>
    </w:p>
    <w:p w14:paraId="23977D67" w14:textId="54B877D7" w:rsidR="00B0289D" w:rsidRPr="00E96358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E96358">
        <w:t>School Register</w:t>
      </w:r>
    </w:p>
    <w:p w14:paraId="05B28BD3" w14:textId="77777777" w:rsidR="00B0289D" w:rsidRPr="00E96358" w:rsidRDefault="00B0289D" w:rsidP="00B0289D">
      <w:r w:rsidRPr="00E96358">
        <w:t>In this problem</w:t>
      </w:r>
      <w:r>
        <w:t>,</w:t>
      </w:r>
      <w:r w:rsidRPr="00E96358">
        <w:t xml:space="preserve">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Pr="00E96358">
        <w:rPr>
          <w:u w:val="single"/>
        </w:rPr>
        <w:t xml:space="preserve">Keep in mind that if a student </w:t>
      </w:r>
      <w:r w:rsidRPr="00E96358">
        <w:rPr>
          <w:u w:val="single"/>
        </w:rPr>
        <w:lastRenderedPageBreak/>
        <w:t xml:space="preserve">has a lower </w:t>
      </w:r>
      <w:r>
        <w:rPr>
          <w:u w:val="single"/>
        </w:rPr>
        <w:t>score</w:t>
      </w:r>
      <w:r w:rsidRPr="00E96358">
        <w:rPr>
          <w:u w:val="single"/>
        </w:rPr>
        <w:t xml:space="preserve"> than 3, he does not go into the next class</w:t>
      </w:r>
      <w:r w:rsidRPr="00E96358">
        <w:t>. As</w:t>
      </w:r>
      <w:r>
        <w:t xml:space="preserve"> a </w:t>
      </w:r>
      <w:r w:rsidRPr="00E96358">
        <w:t xml:space="preserve">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>
        <w:t xml:space="preserve">the </w:t>
      </w:r>
      <w:r w:rsidRPr="00E96358">
        <w:t>format:</w:t>
      </w:r>
    </w:p>
    <w:p w14:paraId="2DAAC1FE" w14:textId="77777777" w:rsidR="00B0289D" w:rsidRPr="00E96358" w:rsidRDefault="00B0289D" w:rsidP="00B0289D">
      <w:p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`</w:t>
      </w:r>
      <w:r w:rsidRPr="00E96358">
        <w:rPr>
          <w:rFonts w:ascii="Consolas" w:hAnsi="Consolas"/>
          <w:b/>
          <w:noProof/>
        </w:rPr>
        <w:t>{nextGrade} Grade</w:t>
      </w:r>
    </w:p>
    <w:p w14:paraId="0AE10ACA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6678EDE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 xml:space="preserve">Average annual </w:t>
      </w:r>
      <w:r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from last year: {average annual </w:t>
      </w:r>
      <w:r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on the entire class from last year}</w:t>
      </w:r>
      <w:r>
        <w:rPr>
          <w:rFonts w:ascii="Consolas" w:hAnsi="Consolas"/>
          <w:b/>
          <w:noProof/>
        </w:rPr>
        <w:t>`</w:t>
      </w:r>
    </w:p>
    <w:p w14:paraId="7DE0D048" w14:textId="77777777" w:rsidR="00B0289D" w:rsidRPr="00E96358" w:rsidRDefault="00B0289D" w:rsidP="00B0289D"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34A36141" w14:textId="77777777" w:rsidR="00B0289D" w:rsidRPr="00E96358" w:rsidRDefault="00B0289D" w:rsidP="00B0289D">
      <w:r w:rsidRPr="00E96358">
        <w:t xml:space="preserve">The input will be </w:t>
      </w:r>
      <w:r>
        <w:t xml:space="preserve">an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</w:t>
      </w:r>
      <w:r>
        <w:t>score</w:t>
      </w:r>
      <w:r w:rsidRPr="00E96358">
        <w:t xml:space="preserve">. The </w:t>
      </w:r>
      <w:r w:rsidRPr="00E96358">
        <w:rPr>
          <w:b/>
        </w:rPr>
        <w:t xml:space="preserve">average annual </w:t>
      </w:r>
      <w:r>
        <w:rPr>
          <w:b/>
        </w:rPr>
        <w:t>score</w:t>
      </w:r>
      <w:r w:rsidRPr="00E96358">
        <w:rPr>
          <w:b/>
        </w:rPr>
        <w:t xml:space="preserve">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7AD6C144" w14:textId="77777777" w:rsidR="00B0289D" w:rsidRPr="00E96358" w:rsidRDefault="00B0289D" w:rsidP="00B0289D">
      <w:pPr>
        <w:pStyle w:val="3"/>
      </w:pPr>
      <w:r w:rsidRPr="00E96358">
        <w:t>Examples</w:t>
      </w:r>
    </w:p>
    <w:tbl>
      <w:tblPr>
        <w:tblStyle w:val="af2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680"/>
      </w:tblGrid>
      <w:tr w:rsidR="00B0289D" w:rsidRPr="00E96358" w14:paraId="51AB8DB3" w14:textId="77777777" w:rsidTr="00CA7532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1BC158EC" w14:textId="77777777" w:rsidR="00B0289D" w:rsidRPr="00E96358" w:rsidRDefault="00B0289D" w:rsidP="00CA7532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680" w:type="dxa"/>
            <w:shd w:val="clear" w:color="auto" w:fill="D9D9D9" w:themeFill="background1" w:themeFillShade="D9"/>
            <w:vAlign w:val="center"/>
          </w:tcPr>
          <w:p w14:paraId="637D1C17" w14:textId="77777777" w:rsidR="00B0289D" w:rsidRPr="00E96358" w:rsidRDefault="00B0289D" w:rsidP="00CA7532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B0289D" w:rsidRPr="00E96358" w14:paraId="48942684" w14:textId="77777777" w:rsidTr="00CA7532">
        <w:tc>
          <w:tcPr>
            <w:tcW w:w="4922" w:type="dxa"/>
            <w:vAlign w:val="center"/>
          </w:tcPr>
          <w:p w14:paraId="3D67E2B8" w14:textId="77777777" w:rsidR="00B0289D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55718CC0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0318EC6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083F006C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73FFF571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3D77DFD6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3AD2DFBF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46DE7568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5F4AFA82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5A79445C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79407647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39068179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49A1C637" w14:textId="77777777" w:rsidR="00B0289D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5E3DFBDA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680" w:type="dxa"/>
            <w:vAlign w:val="center"/>
          </w:tcPr>
          <w:p w14:paraId="0AF3CC2A" w14:textId="77777777" w:rsidR="00B0289D" w:rsidRPr="00E96358" w:rsidRDefault="00B0289D" w:rsidP="00CA7532">
            <w:pPr>
              <w:spacing w:after="0"/>
              <w:rPr>
                <w:rFonts w:cs="Calibri"/>
              </w:rPr>
            </w:pPr>
            <w:r w:rsidRPr="00E96358">
              <w:rPr>
                <w:rFonts w:cs="Calibri"/>
              </w:rPr>
              <w:t xml:space="preserve">  </w:t>
            </w:r>
          </w:p>
          <w:p w14:paraId="45EC254C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9 Grade</w:t>
            </w:r>
          </w:p>
          <w:p w14:paraId="0F5FBDBD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6FEA911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5.35</w:t>
            </w:r>
          </w:p>
          <w:p w14:paraId="52A8CDDC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</w:p>
          <w:p w14:paraId="30EE6536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10 Grade</w:t>
            </w:r>
          </w:p>
          <w:p w14:paraId="44AD9EDC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53B43A62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5.52</w:t>
            </w:r>
          </w:p>
          <w:p w14:paraId="4430A0FC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</w:p>
          <w:p w14:paraId="189CC628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11 Grade</w:t>
            </w:r>
          </w:p>
          <w:p w14:paraId="516AA181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02C2BBD1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4.42</w:t>
            </w:r>
          </w:p>
          <w:p w14:paraId="03ABEE43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</w:p>
          <w:p w14:paraId="75E02FB2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12 Grade</w:t>
            </w:r>
          </w:p>
          <w:p w14:paraId="3492A8B5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795EE56B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5.02</w:t>
            </w:r>
          </w:p>
        </w:tc>
      </w:tr>
      <w:tr w:rsidR="00B0289D" w:rsidRPr="00E96358" w14:paraId="4AC8A33B" w14:textId="77777777" w:rsidTr="00CA7532">
        <w:tc>
          <w:tcPr>
            <w:tcW w:w="4922" w:type="dxa"/>
            <w:vAlign w:val="center"/>
          </w:tcPr>
          <w:p w14:paraId="76967E7A" w14:textId="77777777" w:rsidR="00B0289D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67EF713" w14:textId="77777777" w:rsidR="00B0289D" w:rsidRPr="004D6223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FD944FB" w14:textId="77777777" w:rsidR="00B0289D" w:rsidRPr="004D6223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 xml:space="preserve">Student name: Alex, Grade: 9, Graduated 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5D382A0C" w14:textId="77777777" w:rsidR="00B0289D" w:rsidRPr="004D6223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B1F888" w14:textId="77777777" w:rsidR="00B0289D" w:rsidRPr="004D6223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C986202" w14:textId="77777777" w:rsidR="00B0289D" w:rsidRPr="004D6223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CF4B015" w14:textId="77777777" w:rsidR="00B0289D" w:rsidRPr="004D6223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213E8CC" w14:textId="77777777" w:rsidR="00B0289D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00D6CBC8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680" w:type="dxa"/>
            <w:vAlign w:val="center"/>
          </w:tcPr>
          <w:p w14:paraId="4B5459E6" w14:textId="77777777" w:rsidR="00B0289D" w:rsidRPr="004D6223" w:rsidRDefault="00B0289D" w:rsidP="00CA7532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lastRenderedPageBreak/>
              <w:t>2 Grade</w:t>
            </w:r>
          </w:p>
          <w:p w14:paraId="7E09A6C4" w14:textId="77777777" w:rsidR="00B0289D" w:rsidRPr="004D6223" w:rsidRDefault="00B0289D" w:rsidP="00CA7532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>List of students: Darsy</w:t>
            </w:r>
          </w:p>
          <w:p w14:paraId="534FAD2E" w14:textId="77777777" w:rsidR="00B0289D" w:rsidRPr="004D6223" w:rsidRDefault="00B0289D" w:rsidP="00CA7532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 xml:space="preserve">Average annual </w:t>
            </w:r>
            <w:r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</w:rPr>
              <w:t xml:space="preserve"> from last year: 5.15</w:t>
            </w:r>
          </w:p>
          <w:p w14:paraId="32B3A0D8" w14:textId="77777777" w:rsidR="00B0289D" w:rsidRPr="004D6223" w:rsidRDefault="00B0289D" w:rsidP="00CA7532">
            <w:pPr>
              <w:spacing w:after="0"/>
              <w:rPr>
                <w:rFonts w:ascii="Consolas" w:hAnsi="Consolas" w:cs="Calibri"/>
              </w:rPr>
            </w:pPr>
          </w:p>
          <w:p w14:paraId="302E3DDC" w14:textId="77777777" w:rsidR="00B0289D" w:rsidRPr="004D6223" w:rsidRDefault="00B0289D" w:rsidP="00CA7532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lastRenderedPageBreak/>
              <w:t>3 Grade</w:t>
            </w:r>
          </w:p>
          <w:p w14:paraId="7907EE05" w14:textId="77777777" w:rsidR="00B0289D" w:rsidRPr="004D6223" w:rsidRDefault="00B0289D" w:rsidP="00CA7532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>List of students: Steven</w:t>
            </w:r>
          </w:p>
          <w:p w14:paraId="4043327F" w14:textId="77777777" w:rsidR="00B0289D" w:rsidRPr="004D6223" w:rsidRDefault="00B0289D" w:rsidP="00CA7532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 xml:space="preserve">Average annual </w:t>
            </w:r>
            <w:r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</w:rPr>
              <w:t xml:space="preserve"> from last year: 4.90</w:t>
            </w:r>
          </w:p>
          <w:p w14:paraId="6CF51590" w14:textId="77777777" w:rsidR="00B0289D" w:rsidRPr="004D6223" w:rsidRDefault="00B0289D" w:rsidP="00CA7532">
            <w:pPr>
              <w:spacing w:after="0"/>
              <w:rPr>
                <w:rFonts w:ascii="Consolas" w:hAnsi="Consolas" w:cs="Calibri"/>
              </w:rPr>
            </w:pPr>
          </w:p>
          <w:p w14:paraId="114936F1" w14:textId="77777777" w:rsidR="00B0289D" w:rsidRPr="004D6223" w:rsidRDefault="00B0289D" w:rsidP="00CA7532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>6 Grade</w:t>
            </w:r>
          </w:p>
          <w:p w14:paraId="40CD7851" w14:textId="77777777" w:rsidR="00B0289D" w:rsidRPr="004D6223" w:rsidRDefault="00B0289D" w:rsidP="00CA7532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>List of students: Boby</w:t>
            </w:r>
          </w:p>
          <w:p w14:paraId="258DA12E" w14:textId="77777777" w:rsidR="00B0289D" w:rsidRPr="004D6223" w:rsidRDefault="00B0289D" w:rsidP="00CA7532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 xml:space="preserve">Average annual </w:t>
            </w:r>
            <w:r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</w:rPr>
              <w:t xml:space="preserve"> from last year: 4.20</w:t>
            </w:r>
          </w:p>
          <w:p w14:paraId="456D2ED0" w14:textId="77777777" w:rsidR="00B0289D" w:rsidRPr="004D6223" w:rsidRDefault="00B0289D" w:rsidP="00CA7532">
            <w:pPr>
              <w:spacing w:after="0"/>
              <w:rPr>
                <w:rFonts w:ascii="Consolas" w:hAnsi="Consolas" w:cs="Calibri"/>
              </w:rPr>
            </w:pPr>
          </w:p>
          <w:p w14:paraId="08A9B7E2" w14:textId="77777777" w:rsidR="00B0289D" w:rsidRPr="004D6223" w:rsidRDefault="00B0289D" w:rsidP="00CA7532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>10 Grade</w:t>
            </w:r>
          </w:p>
          <w:p w14:paraId="7200162A" w14:textId="77777777" w:rsidR="00B0289D" w:rsidRPr="004D6223" w:rsidRDefault="00B0289D" w:rsidP="00CA7532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>List of students: Alex</w:t>
            </w:r>
          </w:p>
          <w:p w14:paraId="085F4AE3" w14:textId="77777777" w:rsidR="00B0289D" w:rsidRPr="00E96358" w:rsidRDefault="00B0289D" w:rsidP="00CA7532">
            <w:pPr>
              <w:spacing w:after="0"/>
              <w:rPr>
                <w:rFonts w:cs="Calibri"/>
              </w:rPr>
            </w:pPr>
            <w:r w:rsidRPr="004D6223">
              <w:rPr>
                <w:rFonts w:ascii="Consolas" w:hAnsi="Consolas" w:cs="Calibri"/>
              </w:rPr>
              <w:t xml:space="preserve">Average annual </w:t>
            </w:r>
            <w:r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</w:rPr>
              <w:t xml:space="preserve"> from last year: 3.66</w:t>
            </w:r>
          </w:p>
        </w:tc>
      </w:tr>
    </w:tbl>
    <w:p w14:paraId="0E2AF431" w14:textId="06C6CFA4" w:rsidR="00B0289D" w:rsidRPr="00E96358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E96358">
        <w:lastRenderedPageBreak/>
        <w:t>Browser History</w:t>
      </w:r>
    </w:p>
    <w:p w14:paraId="20E6A28A" w14:textId="77777777" w:rsidR="00B0289D" w:rsidRPr="00E96358" w:rsidRDefault="00B0289D" w:rsidP="00B0289D">
      <w:pPr>
        <w:rPr>
          <w:b/>
        </w:rPr>
      </w:pPr>
      <w:r>
        <w:t xml:space="preserve">As </w:t>
      </w:r>
      <w:r w:rsidRPr="00E96358">
        <w:t>input</w:t>
      </w:r>
      <w:r>
        <w:t>,</w:t>
      </w:r>
      <w:r w:rsidRPr="00E96358">
        <w:t xml:space="preserve"> you will receive </w:t>
      </w:r>
      <w:r w:rsidRPr="00E96358">
        <w:rPr>
          <w:b/>
        </w:rPr>
        <w:t>two parameters</w:t>
      </w:r>
      <w:r w:rsidRPr="00E96358">
        <w:t xml:space="preserve">: </w:t>
      </w:r>
      <w:r w:rsidRPr="00E96358">
        <w:rPr>
          <w:b/>
        </w:rPr>
        <w:t>an</w:t>
      </w:r>
      <w:r w:rsidRPr="00E96358">
        <w:t xml:space="preserve"> </w:t>
      </w:r>
      <w:r w:rsidRPr="00E96358">
        <w:rPr>
          <w:b/>
        </w:rPr>
        <w:t>object and a string array.</w:t>
      </w:r>
    </w:p>
    <w:p w14:paraId="4AF65E73" w14:textId="77777777" w:rsidR="00B0289D" w:rsidRPr="00E96358" w:rsidRDefault="00B0289D" w:rsidP="00B0289D"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68924534" w14:textId="77777777" w:rsidR="00B0289D" w:rsidRPr="00E96358" w:rsidRDefault="00B0289D" w:rsidP="00B0289D"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E75DD84" w14:textId="77777777" w:rsidR="00B0289D" w:rsidRPr="00E96358" w:rsidRDefault="00B0289D" w:rsidP="00B0289D">
      <w:pPr>
        <w:rPr>
          <w:b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>
        <w:t xml:space="preserve">the </w:t>
      </w:r>
      <w:r w:rsidRPr="00E96358">
        <w:t xml:space="preserve">current action contains </w:t>
      </w:r>
      <w:r>
        <w:t xml:space="preserve">a </w:t>
      </w:r>
      <w:r w:rsidRPr="00E96358">
        <w:t>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1ABFF3F0" w14:textId="77777777" w:rsidR="00B0289D" w:rsidRPr="00E96358" w:rsidRDefault="00B0289D" w:rsidP="00B0289D"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Pr="00E96358">
        <w:t xml:space="preserve">action, which you did </w:t>
      </w:r>
      <w:r w:rsidRPr="00E96358">
        <w:rPr>
          <w:noProof/>
        </w:rPr>
        <w:t>(</w:t>
      </w:r>
      <w:r w:rsidRPr="00E96358">
        <w:t>Open and Close).</w:t>
      </w:r>
    </w:p>
    <w:p w14:paraId="50FDEFA4" w14:textId="77777777" w:rsidR="00B0289D" w:rsidRPr="00E96358" w:rsidRDefault="00B0289D" w:rsidP="00B0289D">
      <w:r>
        <w:t>There</w:t>
      </w:r>
      <w:r w:rsidRPr="00C42BB4">
        <w:t xml:space="preserve"> is</w:t>
      </w:r>
      <w:r w:rsidRPr="00E96358">
        <w:t xml:space="preserve"> a </w:t>
      </w:r>
      <w:r w:rsidRPr="00E96358">
        <w:rPr>
          <w:b/>
        </w:rPr>
        <w:t>special case</w:t>
      </w:r>
      <w:r w:rsidRPr="00E96358">
        <w:t xml:space="preserve"> in which you can get an action that says: </w:t>
      </w:r>
      <w:r w:rsidRPr="00E96358">
        <w:rPr>
          <w:rFonts w:ascii="Consolas" w:hAnsi="Consolas"/>
          <w:b/>
          <w:noProof/>
        </w:rPr>
        <w:t>"Clear History and Cache</w:t>
      </w:r>
      <w:r w:rsidRPr="00E96358">
        <w:rPr>
          <w:rFonts w:ascii="Consolas" w:hAnsi="Consolas"/>
          <w:b/>
        </w:rPr>
        <w:t>"</w:t>
      </w:r>
      <w:r w:rsidRPr="00E96358">
        <w:rPr>
          <w:b/>
        </w:rPr>
        <w:t xml:space="preserve">. </w:t>
      </w:r>
      <w:r w:rsidRPr="00E96358">
        <w:t xml:space="preserve">That means you should </w:t>
      </w:r>
      <w:r w:rsidRPr="00E96358">
        <w:rPr>
          <w:b/>
        </w:rPr>
        <w:t>empty the whole object</w:t>
      </w:r>
      <w:r w:rsidRPr="00E96358">
        <w:t>.</w:t>
      </w:r>
    </w:p>
    <w:p w14:paraId="38DF3BEC" w14:textId="77777777" w:rsidR="00B0289D" w:rsidRPr="00E96358" w:rsidRDefault="00B0289D" w:rsidP="00B0289D">
      <w:r>
        <w:t>In</w:t>
      </w:r>
      <w:r w:rsidRPr="00E96358">
        <w:t xml:space="preserve"> the end, print the object in </w:t>
      </w:r>
      <w:r>
        <w:t xml:space="preserve">the </w:t>
      </w:r>
      <w:r w:rsidRPr="00E96358">
        <w:t>format:</w:t>
      </w:r>
    </w:p>
    <w:p w14:paraId="670AA24D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E014E73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332B4986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1EB078EA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731B7DAD" w14:textId="77777777" w:rsidR="00B0289D" w:rsidRPr="00E96358" w:rsidRDefault="00B0289D" w:rsidP="00B0289D">
      <w:pPr>
        <w:pStyle w:val="3"/>
      </w:pPr>
      <w:r w:rsidRPr="00E96358">
        <w:t>Examples</w:t>
      </w:r>
    </w:p>
    <w:tbl>
      <w:tblPr>
        <w:tblStyle w:val="af2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B0289D" w:rsidRPr="00E96358" w14:paraId="353C93B8" w14:textId="77777777" w:rsidTr="00CA7532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0B1396E" w14:textId="77777777" w:rsidR="00B0289D" w:rsidRPr="00E96358" w:rsidRDefault="00B0289D" w:rsidP="00CA7532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29F4F3E0" w14:textId="77777777" w:rsidR="00B0289D" w:rsidRPr="00E96358" w:rsidRDefault="00B0289D" w:rsidP="00CA7532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B0289D" w:rsidRPr="00E96358" w14:paraId="448B0855" w14:textId="77777777" w:rsidTr="00CA7532">
        <w:tc>
          <w:tcPr>
            <w:tcW w:w="4404" w:type="dxa"/>
            <w:vAlign w:val="center"/>
          </w:tcPr>
          <w:p w14:paraId="6FFBD9C9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2BDEF7B5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23D1AA68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"Browser Logs":["Open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YouTube","Open Yahoo","Open Google Translate","Close Yahoo","Open Gmail","Close Gmail","Open Facebook"]},</w:t>
            </w:r>
          </w:p>
          <w:p w14:paraId="3D830E7B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67CF4F16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1719E6FF" w14:textId="77777777" w:rsidR="00B0289D" w:rsidRPr="00E96358" w:rsidRDefault="00B0289D" w:rsidP="00CA7532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Google Chrome</w:t>
            </w:r>
          </w:p>
          <w:p w14:paraId="57BF7C9B" w14:textId="77777777" w:rsidR="00B0289D" w:rsidRPr="00E96358" w:rsidRDefault="00B0289D" w:rsidP="00CA7532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681C3A72" w14:textId="77777777" w:rsidR="00B0289D" w:rsidRPr="00E96358" w:rsidRDefault="00B0289D" w:rsidP="00CA7532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1DFB1616" w14:textId="77777777" w:rsidR="00B0289D" w:rsidRPr="00E96358" w:rsidRDefault="00B0289D" w:rsidP="00CA7532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Browser Logs: Open YouTube, Open Yahoo, Open Google Translate, Close Yahoo, Open Gmail,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Close Gmail, Open Facebook, Close Facebook, Open StackOverFlow, Open Google</w:t>
            </w:r>
          </w:p>
        </w:tc>
      </w:tr>
      <w:tr w:rsidR="00B0289D" w:rsidRPr="00E96358" w14:paraId="77DF6F9A" w14:textId="77777777" w:rsidTr="00CA7532">
        <w:tc>
          <w:tcPr>
            <w:tcW w:w="4404" w:type="dxa"/>
            <w:vAlign w:val="center"/>
          </w:tcPr>
          <w:p w14:paraId="24CB8384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{"Browser Name":"Mozilla Firefox",</w:t>
            </w:r>
          </w:p>
          <w:p w14:paraId="2E81223D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2B0B5C59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6DE2822B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25A8A289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51701F6F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572D1F8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30EDFF78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356E7968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6A346A50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51C96067" w14:textId="7845F568" w:rsidR="00B0289D" w:rsidRPr="00E96358" w:rsidRDefault="00B0289D" w:rsidP="00B0289D">
      <w:pPr>
        <w:pStyle w:val="2"/>
        <w:numPr>
          <w:ilvl w:val="0"/>
          <w:numId w:val="17"/>
        </w:numPr>
        <w:rPr>
          <w:lang w:val="bg-BG"/>
        </w:rPr>
      </w:pPr>
      <w:r w:rsidRPr="00E96358">
        <w:t>Sequences</w:t>
      </w:r>
    </w:p>
    <w:p w14:paraId="35843A31" w14:textId="77777777" w:rsidR="00B0289D" w:rsidRPr="00E96358" w:rsidRDefault="00B0289D" w:rsidP="00B0289D"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</w:t>
      </w:r>
      <w:r>
        <w:t xml:space="preserve">an </w:t>
      </w:r>
      <w:r w:rsidRPr="00E96358">
        <w:t xml:space="preserve">unknown amount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2CB93D6C" w14:textId="77777777" w:rsidR="00B0289D" w:rsidRPr="00E96358" w:rsidRDefault="00B0289D" w:rsidP="00B0289D"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length, they should be printed in </w:t>
      </w:r>
      <w:r w:rsidRPr="00E96358">
        <w:rPr>
          <w:b/>
        </w:rPr>
        <w:t>order of being received from the input</w:t>
      </w:r>
      <w:r w:rsidRPr="00E96358">
        <w:t xml:space="preserve">. Each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>
        <w:t>. Check the examples bel</w:t>
      </w:r>
      <w:r w:rsidRPr="00E96358">
        <w:t>ow.</w:t>
      </w:r>
    </w:p>
    <w:p w14:paraId="597626FC" w14:textId="77777777" w:rsidR="00B0289D" w:rsidRPr="00E96358" w:rsidRDefault="00B0289D" w:rsidP="00B0289D"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24C267B7" w14:textId="77777777" w:rsidR="00B0289D" w:rsidRPr="00E96358" w:rsidRDefault="00B0289D" w:rsidP="00B0289D">
      <w:r w:rsidRPr="00E96358"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>
        <w:rPr>
          <w:rFonts w:ascii="Consolas" w:hAnsi="Consolas"/>
          <w:b/>
          <w:noProof/>
        </w:rPr>
        <w:t>"</w:t>
      </w:r>
      <w:r w:rsidRPr="00E96358">
        <w:rPr>
          <w:rFonts w:ascii="Consolas" w:hAnsi="Consolas"/>
          <w:b/>
          <w:noProof/>
        </w:rPr>
        <w:t>,</w:t>
      </w:r>
      <w:r>
        <w:t xml:space="preserve"> following the above-</w:t>
      </w:r>
      <w:r w:rsidRPr="00E96358">
        <w:t>mentioned ordering.</w:t>
      </w:r>
    </w:p>
    <w:p w14:paraId="5111ACF9" w14:textId="77777777" w:rsidR="00B0289D" w:rsidRPr="00E96358" w:rsidRDefault="00B0289D" w:rsidP="00B0289D">
      <w:pPr>
        <w:pStyle w:val="3"/>
      </w:pPr>
      <w:r w:rsidRPr="00E96358">
        <w:t>Examples</w:t>
      </w:r>
    </w:p>
    <w:tbl>
      <w:tblPr>
        <w:tblStyle w:val="af2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B0289D" w:rsidRPr="00E96358" w14:paraId="7D599670" w14:textId="77777777" w:rsidTr="00CA7532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25AFF7" w14:textId="77777777" w:rsidR="00B0289D" w:rsidRPr="00E96358" w:rsidRDefault="00B0289D" w:rsidP="00CA7532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C5298" w14:textId="77777777" w:rsidR="00B0289D" w:rsidRPr="00E96358" w:rsidRDefault="00B0289D" w:rsidP="00CA7532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B0289D" w:rsidRPr="00E96358" w14:paraId="1DFDF387" w14:textId="77777777" w:rsidTr="00CA7532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4563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598BED29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8162405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C3C3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512D18D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B0289D" w:rsidRPr="00E96358" w14:paraId="27D58881" w14:textId="77777777" w:rsidTr="00CA7532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4BB3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3288DAB5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473B32F0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EB37" w14:textId="77777777" w:rsidR="00B0289D" w:rsidRPr="00E96358" w:rsidRDefault="00B0289D" w:rsidP="00CA75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383B67BC" w14:textId="226A7C2E" w:rsidR="00EC7593" w:rsidRDefault="003B1324" w:rsidP="00B0289D">
      <w:pPr>
        <w:pStyle w:val="2"/>
        <w:numPr>
          <w:ilvl w:val="0"/>
          <w:numId w:val="17"/>
        </w:numPr>
      </w:pPr>
      <w:r>
        <w:lastRenderedPageBreak/>
        <w:t>Garage</w:t>
      </w:r>
    </w:p>
    <w:p w14:paraId="4BFCF5D6" w14:textId="77777777" w:rsidR="00C95D66" w:rsidRDefault="003B1324" w:rsidP="00EC7593">
      <w:pPr>
        <w:rPr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="00677A4E">
        <w:rPr>
          <w:lang w:val="en-US"/>
        </w:rPr>
        <w:t xml:space="preserve">a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>. You have to store the car (with its info) in the given garage. The info about the car will be in the format</w:t>
      </w:r>
      <w:r w:rsidR="00C95D66">
        <w:rPr>
          <w:lang w:val="en-US"/>
        </w:rPr>
        <w:t>:</w:t>
      </w:r>
    </w:p>
    <w:p w14:paraId="3F0A972E" w14:textId="0374A20C" w:rsidR="00B92C64" w:rsidRDefault="003B1324" w:rsidP="00B92C64">
      <w:pPr>
        <w:ind w:left="708"/>
        <w:rPr>
          <w:b/>
          <w:lang w:val="en-US"/>
        </w:rPr>
      </w:pPr>
      <w:r>
        <w:rPr>
          <w:lang w:val="en-US"/>
        </w:rPr>
        <w:t xml:space="preserve"> </w:t>
      </w:r>
      <w:r w:rsidRPr="00C95D66">
        <w:rPr>
          <w:rFonts w:ascii="Consolas" w:hAnsi="Consolas"/>
          <w:b/>
          <w:lang w:val="en-US"/>
        </w:rPr>
        <w:t>"{key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}, {key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}…"</w:t>
      </w:r>
    </w:p>
    <w:p w14:paraId="1920EFB5" w14:textId="145688EB" w:rsidR="00842D3B" w:rsidRPr="00B92C64" w:rsidRDefault="003B1324" w:rsidP="00B92C64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B92C64">
        <w:rPr>
          <w:rFonts w:ascii="Consolas" w:hAnsi="Consolas"/>
          <w:b/>
          <w:lang w:val="en-US"/>
        </w:rPr>
        <w:t xml:space="preserve">"Garage </w:t>
      </w:r>
      <w:r w:rsidR="00842D3B" w:rsidRPr="00B92C64">
        <w:rPr>
          <w:rFonts w:ascii="Consolas" w:hAnsi="Consolas"/>
          <w:b/>
        </w:rPr>
        <w:t>№</w:t>
      </w:r>
      <w:r w:rsidR="00D7081E" w:rsidRPr="00B92C64">
        <w:rPr>
          <w:rFonts w:ascii="Consolas" w:hAnsi="Consolas"/>
          <w:b/>
          <w:lang w:val="en-US"/>
        </w:rPr>
        <w:t xml:space="preserve"> {number}:</w:t>
      </w:r>
      <w:r w:rsidR="00D7081E" w:rsidRPr="00B92C64">
        <w:rPr>
          <w:rFonts w:ascii="Consolas" w:hAnsi="Consolas"/>
          <w:b/>
          <w:lang w:val="en-US"/>
        </w:rPr>
        <w:br/>
        <w:t xml:space="preserve">--- </w:t>
      </w:r>
      <w:r w:rsidR="00842D3B" w:rsidRPr="00B92C64">
        <w:rPr>
          <w:rFonts w:ascii="Consolas" w:hAnsi="Consolas"/>
          <w:b/>
          <w:lang w:val="en-US"/>
        </w:rPr>
        <w:t>{carOneKeyOne} - {carOneValueOne}, {carOneKeyTwo} - {carOneValueTwo}…</w:t>
      </w:r>
      <w:r w:rsidR="00842D3B" w:rsidRPr="00B92C64">
        <w:rPr>
          <w:rFonts w:ascii="Consolas" w:hAnsi="Consolas"/>
          <w:b/>
          <w:lang w:val="en-US"/>
        </w:rPr>
        <w:br/>
        <w:t>--- {the same for the next car}</w:t>
      </w:r>
      <w:r w:rsidR="00842D3B" w:rsidRPr="00B92C64">
        <w:rPr>
          <w:rFonts w:ascii="Consolas" w:hAnsi="Consolas"/>
          <w:b/>
          <w:lang w:val="en-US"/>
        </w:rPr>
        <w:br/>
        <w:t xml:space="preserve">Garage </w:t>
      </w:r>
      <w:r w:rsidR="00842D3B" w:rsidRPr="00B92C64">
        <w:rPr>
          <w:rFonts w:ascii="Consolas" w:hAnsi="Consolas"/>
          <w:b/>
        </w:rPr>
        <w:t>№</w:t>
      </w:r>
      <w:r w:rsidR="00842D3B" w:rsidRPr="00B92C64">
        <w:rPr>
          <w:rFonts w:ascii="Consolas" w:hAnsi="Consolas"/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EC7593">
        <w:tc>
          <w:tcPr>
            <w:tcW w:w="4606" w:type="dxa"/>
            <w:shd w:val="clear" w:color="auto" w:fill="BFBFBF" w:themeFill="background1" w:themeFillShade="BF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['1 - color: green, fuel type: 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1EDD4E25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  <w:r w:rsidR="000A240C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76EDDB2A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diesel</w:t>
            </w:r>
          </w:p>
          <w:p w14:paraId="1DFDC841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B0289D">
      <w:pPr>
        <w:pStyle w:val="2"/>
        <w:numPr>
          <w:ilvl w:val="0"/>
          <w:numId w:val="17"/>
        </w:numPr>
      </w:pPr>
      <w:r>
        <w:t>Armies</w:t>
      </w:r>
    </w:p>
    <w:p w14:paraId="309B1C5B" w14:textId="4848DD91" w:rsidR="006811FD" w:rsidRDefault="003A3B78" w:rsidP="003A3B78">
      <w:pPr>
        <w:rPr>
          <w:lang w:val="en-US"/>
        </w:rPr>
      </w:pPr>
      <w:r>
        <w:rPr>
          <w:lang w:val="en-US"/>
        </w:rPr>
        <w:t xml:space="preserve">Write a function that stores information about an army leader and his armies. The input will be </w:t>
      </w:r>
      <w:r w:rsidR="00F4000B">
        <w:rPr>
          <w:lang w:val="en-US"/>
        </w:rPr>
        <w:t xml:space="preserve">an </w:t>
      </w:r>
      <w:r>
        <w:rPr>
          <w:lang w:val="en-US"/>
        </w:rPr>
        <w:t>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</w:t>
      </w:r>
      <w:r w:rsidRPr="006811FD">
        <w:rPr>
          <w:rFonts w:ascii="Consolas" w:hAnsi="Consolas"/>
          <w:b/>
          <w:lang w:val="en-US"/>
        </w:rPr>
        <w:t>{leader} arrives</w:t>
      </w:r>
      <w:r w:rsidRPr="003A3B78">
        <w:rPr>
          <w:b/>
          <w:lang w:val="en-US"/>
        </w:rPr>
        <w:t>"</w:t>
      </w:r>
      <w:r>
        <w:rPr>
          <w:lang w:val="en-US"/>
        </w:rPr>
        <w:t xml:space="preserve"> – add the leader (no army)</w:t>
      </w:r>
    </w:p>
    <w:p w14:paraId="5CB6B1A2" w14:textId="499B9005" w:rsidR="003A3B78" w:rsidRDefault="003A3B78" w:rsidP="003A3B78">
      <w:pPr>
        <w:rPr>
          <w:lang w:val="en-US"/>
        </w:rPr>
      </w:pPr>
      <w:r w:rsidRPr="006811FD">
        <w:rPr>
          <w:rFonts w:ascii="Consolas" w:hAnsi="Consolas"/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"{army name} + {army count}"</w:t>
      </w:r>
      <w:r w:rsidRPr="006811FD">
        <w:rPr>
          <w:rFonts w:ascii="Consolas" w:hAnsi="Consolas"/>
          <w:lang w:val="en-US"/>
        </w:rPr>
        <w:t xml:space="preserve"> </w:t>
      </w:r>
      <w:r>
        <w:rPr>
          <w:lang w:val="en-US"/>
        </w:rPr>
        <w:t>– if the army exists somewhere add the count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lastRenderedPageBreak/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14FAA772" w14:textId="05714B77" w:rsidR="00DF36C0" w:rsidRDefault="00DF36C0" w:rsidP="00DF36C0">
      <w:pPr>
        <w:pStyle w:val="3"/>
        <w:rPr>
          <w:lang w:val="en-US"/>
        </w:rPr>
      </w:pPr>
      <w:r>
        <w:rPr>
          <w:lang w:val="en-US"/>
        </w:rPr>
        <w:t>Output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</w:t>
      </w:r>
      <w:r w:rsidR="00653357" w:rsidRPr="006811FD">
        <w:rPr>
          <w:rFonts w:ascii="Consolas" w:hAnsi="Consolas"/>
          <w:b/>
          <w:lang w:val="en-US"/>
        </w:rPr>
        <w:t>{leader one name}: {total army count}</w:t>
      </w:r>
      <w:r w:rsidR="00653357" w:rsidRPr="006811FD">
        <w:rPr>
          <w:rFonts w:ascii="Consolas" w:hAnsi="Consolas"/>
          <w:b/>
          <w:lang w:val="en-US"/>
        </w:rPr>
        <w:br/>
        <w:t>&gt;&gt;&gt; {armyOne name} - {army count}</w:t>
      </w:r>
      <w:r w:rsidR="00653357" w:rsidRPr="006811FD">
        <w:rPr>
          <w:rFonts w:ascii="Consolas" w:hAnsi="Consolas"/>
          <w:b/>
          <w:lang w:val="en-US"/>
        </w:rPr>
        <w:br/>
        <w:t>&gt;&gt;&gt; {armyTwo name} - {army count}</w:t>
      </w:r>
      <w:r w:rsidR="00653357" w:rsidRPr="006811FD">
        <w:rPr>
          <w:rFonts w:ascii="Consolas" w:hAnsi="Consolas"/>
          <w:b/>
          <w:lang w:val="en-US"/>
        </w:rPr>
        <w:br/>
        <w:t xml:space="preserve"> …</w:t>
      </w:r>
      <w:r w:rsidR="00653357" w:rsidRPr="006811FD">
        <w:rPr>
          <w:rFonts w:ascii="Consolas" w:hAnsi="Consolas"/>
          <w:b/>
          <w:lang w:val="en-US"/>
        </w:rPr>
        <w:br/>
        <w:t>{leader two name}: {total army count}</w:t>
      </w:r>
      <w:r w:rsidR="00653357" w:rsidRPr="006811FD">
        <w:rPr>
          <w:rFonts w:ascii="Consolas" w:hAnsi="Consolas"/>
          <w:b/>
          <w:lang w:val="en-US"/>
        </w:rPr>
        <w:br/>
        <w:t>…</w:t>
      </w:r>
      <w:r w:rsidRPr="006811FD">
        <w:rPr>
          <w:rFonts w:ascii="Consolas" w:hAnsi="Consolas"/>
          <w:b/>
          <w:lang w:val="en-US"/>
        </w:rPr>
        <w:t>"</w:t>
      </w:r>
    </w:p>
    <w:p w14:paraId="6F3CCC97" w14:textId="3862430F" w:rsidR="00653357" w:rsidRDefault="002621FA" w:rsidP="002621FA">
      <w:pPr>
        <w:pStyle w:val="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78708633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 xml:space="preserve">adding </w:t>
      </w:r>
      <w:r w:rsidR="00DF36C0">
        <w:rPr>
          <w:b/>
          <w:lang w:val="en-US"/>
        </w:rPr>
        <w:t xml:space="preserve">a </w:t>
      </w:r>
      <w:r w:rsidRPr="002621FA">
        <w:rPr>
          <w:b/>
          <w:lang w:val="en-US"/>
        </w:rPr>
        <w:t>new army</w:t>
      </w:r>
      <w:r>
        <w:rPr>
          <w:lang w:val="en-US"/>
        </w:rPr>
        <w:t xml:space="preserve"> to </w:t>
      </w:r>
      <w:r w:rsidR="00DF36C0">
        <w:rPr>
          <w:lang w:val="en-US"/>
        </w:rPr>
        <w:t xml:space="preserve">the </w:t>
      </w:r>
      <w:r>
        <w:rPr>
          <w:lang w:val="en-US"/>
        </w:rPr>
        <w:t xml:space="preserve">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CA7532">
        <w:tc>
          <w:tcPr>
            <w:tcW w:w="4606" w:type="dxa"/>
            <w:shd w:val="clear" w:color="auto" w:fill="BFBFBF" w:themeFill="background1" w:themeFillShade="BF"/>
          </w:tcPr>
          <w:p w14:paraId="640A7365" w14:textId="77777777" w:rsidR="00653357" w:rsidRPr="00EC7593" w:rsidRDefault="00653357" w:rsidP="00CA7532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FF9E6E5" w14:textId="77777777" w:rsidR="00653357" w:rsidRPr="00EC7593" w:rsidRDefault="00653357" w:rsidP="00CA7532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CA7532">
        <w:tc>
          <w:tcPr>
            <w:tcW w:w="4606" w:type="dxa"/>
          </w:tcPr>
          <w:p w14:paraId="1295B733" w14:textId="50612B86" w:rsidR="00653357" w:rsidRPr="00782056" w:rsidRDefault="00653357" w:rsidP="00CA753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'Rick Burr arrives', 'Fergus: Wexamp, 30245', 'Rick Burr: Juard,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dlay: Britox, 34540', 'Wexamp + 6000', 'Juard + 1350', 'Britox + 4500', 'Porter arrives', 'Porter: Legion, 55000', 'Legion + 302', 'Rick Burr defeated', 'Porter: Retix,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Retix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Britox - 39040</w:t>
            </w:r>
          </w:p>
        </w:tc>
      </w:tr>
      <w:tr w:rsidR="00ED24BB" w14:paraId="569AD714" w14:textId="77777777" w:rsidTr="00CA7532">
        <w:tc>
          <w:tcPr>
            <w:tcW w:w="4606" w:type="dxa"/>
          </w:tcPr>
          <w:p w14:paraId="53AECE2E" w14:textId="2428127A" w:rsidR="00ED24BB" w:rsidRPr="00ED24BB" w:rsidRDefault="00ED24BB" w:rsidP="00CA753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['Rick Burr arrives', 'Findlay arrives', 'Rick Burr: Juard, 1500', 'Wexamp arrives', 'Findlay: Wexamp, 34540', 'Wexamp + 340', 'Wexamp: Britox, 1155', 'Wexamp: Juard,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Britox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Wexamp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- 1500</w:t>
            </w:r>
          </w:p>
        </w:tc>
      </w:tr>
    </w:tbl>
    <w:p w14:paraId="2D1F4721" w14:textId="7A038961" w:rsidR="00653357" w:rsidRDefault="000C48A8" w:rsidP="00B0289D">
      <w:pPr>
        <w:pStyle w:val="2"/>
        <w:numPr>
          <w:ilvl w:val="0"/>
          <w:numId w:val="17"/>
        </w:numPr>
      </w:pPr>
      <w:r>
        <w:t>Comments</w:t>
      </w:r>
    </w:p>
    <w:p w14:paraId="74BA5029" w14:textId="1C7FA723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</w:t>
      </w:r>
      <w:r w:rsidR="00F4000B">
        <w:rPr>
          <w:lang w:val="en-US"/>
        </w:rPr>
        <w:t>o</w:t>
      </w:r>
      <w:r>
        <w:rPr>
          <w:lang w:val="en-US"/>
        </w:rPr>
        <w:t xml:space="preserve">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</w:t>
      </w:r>
      <w:r w:rsidR="00F4000B">
        <w:rPr>
          <w:lang w:val="en-US"/>
        </w:rPr>
        <w:t xml:space="preserve">the </w:t>
      </w:r>
      <w:r>
        <w:rPr>
          <w:lang w:val="en-US"/>
        </w:rPr>
        <w:t xml:space="preserve">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 xml:space="preserve">. The input comes as </w:t>
      </w:r>
      <w:r w:rsidR="00F4000B">
        <w:rPr>
          <w:lang w:val="en-US"/>
        </w:rPr>
        <w:t xml:space="preserve">an </w:t>
      </w:r>
      <w:r>
        <w:rPr>
          <w:lang w:val="en-US"/>
        </w:rPr>
        <w:t xml:space="preserve">array of strings. The strings will be in </w:t>
      </w:r>
      <w:r w:rsidR="00F4000B">
        <w:rPr>
          <w:lang w:val="en-US"/>
        </w:rPr>
        <w:t xml:space="preserve">the </w:t>
      </w:r>
      <w:r>
        <w:rPr>
          <w:lang w:val="en-US"/>
        </w:rPr>
        <w:t>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"{username} posts on {article name}: {comment title}, {comment content}"</w:t>
      </w:r>
      <w:r w:rsidRPr="00284CFD">
        <w:rPr>
          <w:lang w:val="en-US"/>
        </w:rPr>
        <w:t xml:space="preserve"> –</w:t>
      </w:r>
      <w:r>
        <w:rPr>
          <w:b/>
          <w:lang w:val="en-US"/>
        </w:rPr>
        <w:t xml:space="preserve"> </w:t>
      </w:r>
      <w:r>
        <w:rPr>
          <w:lang w:val="en-US"/>
        </w:rPr>
        <w:t>save the info</w:t>
      </w:r>
    </w:p>
    <w:p w14:paraId="46A7AC88" w14:textId="5E1492D1" w:rsidR="000C48A8" w:rsidRDefault="000C48A8" w:rsidP="000C48A8">
      <w:pPr>
        <w:rPr>
          <w:lang w:val="en-US"/>
        </w:rPr>
      </w:pPr>
      <w:r>
        <w:rPr>
          <w:lang w:val="en-US"/>
        </w:rPr>
        <w:lastRenderedPageBreak/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="00614DA6">
        <w:rPr>
          <w:lang w:val="en-US"/>
        </w:rPr>
        <w:t xml:space="preserve">a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27160A70" w14:textId="467E4244" w:rsidR="00D617F0" w:rsidRDefault="00D617F0" w:rsidP="00D617F0">
      <w:pPr>
        <w:pStyle w:val="3"/>
        <w:rPr>
          <w:lang w:val="en-US"/>
        </w:rPr>
      </w:pPr>
      <w:r>
        <w:rPr>
          <w:lang w:val="en-US"/>
        </w:rPr>
        <w:t>Output</w:t>
      </w:r>
    </w:p>
    <w:p w14:paraId="4DF7F727" w14:textId="192917E3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"Comments on {article</w:t>
      </w:r>
      <w:r w:rsidR="00524B91" w:rsidRPr="00284CFD">
        <w:rPr>
          <w:rFonts w:ascii="Consolas" w:hAnsi="Consolas"/>
          <w:b/>
          <w:lang w:val="en-US"/>
        </w:rPr>
        <w:t>1</w:t>
      </w:r>
      <w:r w:rsidR="007F5997" w:rsidRPr="00284CFD">
        <w:rPr>
          <w:rFonts w:ascii="Consolas" w:hAnsi="Consolas"/>
          <w:b/>
          <w:lang w:val="en-US"/>
        </w:rPr>
        <w:t xml:space="preserve"> name}</w:t>
      </w:r>
      <w:r w:rsidRPr="00284CFD">
        <w:rPr>
          <w:rFonts w:ascii="Consolas" w:hAnsi="Consolas"/>
          <w:b/>
          <w:lang w:val="en-US"/>
        </w:rPr>
        <w:br/>
        <w:t>--- From user {username</w:t>
      </w:r>
      <w:r w:rsidR="00524B91" w:rsidRPr="00284CFD">
        <w:rPr>
          <w:rFonts w:ascii="Consolas" w:hAnsi="Consolas"/>
          <w:b/>
          <w:lang w:val="en-US"/>
        </w:rPr>
        <w:t>1</w:t>
      </w:r>
      <w:r w:rsidRPr="00284CFD">
        <w:rPr>
          <w:rFonts w:ascii="Consolas" w:hAnsi="Consolas"/>
          <w:b/>
          <w:lang w:val="en-US"/>
        </w:rPr>
        <w:t>}: {</w:t>
      </w:r>
      <w:r w:rsidR="00524B91" w:rsidRPr="00284CFD">
        <w:rPr>
          <w:rFonts w:ascii="Consolas" w:hAnsi="Consolas"/>
          <w:b/>
          <w:lang w:val="en-US"/>
        </w:rPr>
        <w:t>comment title</w:t>
      </w:r>
      <w:r w:rsidRPr="00284CFD">
        <w:rPr>
          <w:rFonts w:ascii="Consolas" w:hAnsi="Consolas"/>
          <w:b/>
          <w:lang w:val="en-US"/>
        </w:rPr>
        <w:t>}</w:t>
      </w:r>
      <w:r w:rsidR="00524B91" w:rsidRPr="00284CFD">
        <w:rPr>
          <w:rFonts w:ascii="Consolas" w:hAnsi="Consolas"/>
          <w:b/>
          <w:lang w:val="en-US"/>
        </w:rPr>
        <w:t xml:space="preserve"> - {comment content}</w:t>
      </w:r>
      <w:r w:rsidR="00524B91" w:rsidRPr="00284CFD">
        <w:rPr>
          <w:rFonts w:ascii="Consolas" w:hAnsi="Consolas"/>
          <w:b/>
          <w:lang w:val="en-US"/>
        </w:rPr>
        <w:br/>
        <w:t>--- From user {username2}</w:t>
      </w:r>
      <w:r w:rsidR="007F5997" w:rsidRPr="00284CFD">
        <w:rPr>
          <w:rFonts w:ascii="Consolas" w:hAnsi="Consolas"/>
          <w:b/>
          <w:lang w:val="en-US"/>
        </w:rPr>
        <w:t>: …</w:t>
      </w:r>
      <w:r w:rsidR="007F5997" w:rsidRPr="00284CFD">
        <w:rPr>
          <w:rFonts w:ascii="Consolas" w:hAnsi="Consolas"/>
          <w:b/>
          <w:lang w:val="en-US"/>
        </w:rPr>
        <w:br/>
        <w:t>Comments on {article2 name}</w:t>
      </w:r>
      <w:r w:rsidR="00524B91" w:rsidRPr="00284CFD">
        <w:rPr>
          <w:rFonts w:ascii="Consolas" w:hAnsi="Consolas"/>
          <w:b/>
          <w:lang w:val="en-US"/>
        </w:rPr>
        <w:br/>
        <w:t>…</w:t>
      </w:r>
      <w:r w:rsidRPr="00284CFD">
        <w:rPr>
          <w:rFonts w:ascii="Consolas" w:hAnsi="Consolas"/>
          <w:b/>
          <w:lang w:val="en-US"/>
        </w:rPr>
        <w:t>"</w:t>
      </w:r>
    </w:p>
    <w:p w14:paraId="7864AC0B" w14:textId="77777777" w:rsidR="00684A36" w:rsidRDefault="00684A36" w:rsidP="00684A36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CA7532">
        <w:tc>
          <w:tcPr>
            <w:tcW w:w="4606" w:type="dxa"/>
            <w:shd w:val="clear" w:color="auto" w:fill="BFBFBF" w:themeFill="background1" w:themeFillShade="BF"/>
          </w:tcPr>
          <w:p w14:paraId="49290F9E" w14:textId="77777777" w:rsidR="00684A36" w:rsidRPr="00EC7593" w:rsidRDefault="00684A36" w:rsidP="00CA7532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748F059" w14:textId="77777777" w:rsidR="00684A36" w:rsidRPr="00EC7593" w:rsidRDefault="00684A36" w:rsidP="00CA7532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CA7532">
        <w:tc>
          <w:tcPr>
            <w:tcW w:w="4606" w:type="dxa"/>
          </w:tcPr>
          <w:p w14:paraId="37147634" w14:textId="4457C9F1" w:rsidR="00684A36" w:rsidRPr="00782056" w:rsidRDefault="00684A36" w:rsidP="00CA753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'someUser posts on someArticle: NoTitle, stupidComment', 'article Books', 'article Movies', 'article Shopping', 'user someUser', 'user uSeR4', 'user lastUser', 'uSeR4 posts on Books: I like books, I do really like them', 'uSeR4 posts on Movies: I also like movies, I really do', 'someUser posts on Shopping: title, I go shopping every day', 'someUser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title - I go shopping every day</w:t>
            </w:r>
          </w:p>
        </w:tc>
      </w:tr>
      <w:tr w:rsidR="00ED24BB" w14:paraId="18165EE6" w14:textId="77777777" w:rsidTr="00CA7532">
        <w:tc>
          <w:tcPr>
            <w:tcW w:w="4606" w:type="dxa"/>
          </w:tcPr>
          <w:p w14:paraId="3DF3280B" w14:textId="303F465B" w:rsidR="00ED24BB" w:rsidRPr="00ED24BB" w:rsidRDefault="00ED24BB" w:rsidP="00CA753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['user Mark', 'Mark posts on someArticle: NoTitle, stupidComment', 'article Bobby', 'article Steven', 'user Liam', 'user Henry', 'Mark posts on Bobby: Is, I do really like them', 'Mark posts on Steven: title, Run', 'someUser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B0289D">
      <w:pPr>
        <w:pStyle w:val="2"/>
        <w:numPr>
          <w:ilvl w:val="0"/>
          <w:numId w:val="17"/>
        </w:numPr>
      </w:pPr>
      <w:r>
        <w:t>Book Shelf</w:t>
      </w:r>
    </w:p>
    <w:p w14:paraId="07B5746A" w14:textId="10FDA419" w:rsidR="006730CE" w:rsidRPr="00284CFD" w:rsidRDefault="009C6AB8" w:rsidP="009C6AB8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 and the </w:t>
      </w:r>
      <w:r w:rsidR="003D3DBD">
        <w:rPr>
          <w:b/>
          <w:lang w:val="en-US"/>
        </w:rPr>
        <w:t>books on</w:t>
      </w:r>
      <w:r w:rsidRPr="006730CE">
        <w:rPr>
          <w:b/>
          <w:lang w:val="en-US"/>
        </w:rPr>
        <w:t xml:space="preserve"> the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 w:rsidR="003D3DBD">
        <w:rPr>
          <w:lang w:val="en-US"/>
        </w:rPr>
        <w:t>on</w:t>
      </w:r>
      <w:r>
        <w:rPr>
          <w:lang w:val="en-US"/>
        </w:rPr>
        <w:t xml:space="preserve">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="003D3DBD">
        <w:rPr>
          <w:lang w:val="en-US"/>
        </w:rPr>
        <w:t xml:space="preserve">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"{book title}: {book</w:t>
      </w:r>
      <w:r w:rsidR="006730CE" w:rsidRPr="00284CFD">
        <w:rPr>
          <w:rFonts w:ascii="Consolas" w:hAnsi="Consolas"/>
          <w:b/>
          <w:lang w:val="en-US"/>
        </w:rPr>
        <w:t xml:space="preserve"> author</w:t>
      </w:r>
      <w:r w:rsidRPr="00284CFD">
        <w:rPr>
          <w:rFonts w:ascii="Consolas" w:hAnsi="Consolas"/>
          <w:b/>
          <w:lang w:val="en-US"/>
        </w:rPr>
        <w:t>}</w:t>
      </w:r>
      <w:r w:rsidR="006730CE" w:rsidRPr="00284CFD">
        <w:rPr>
          <w:rFonts w:ascii="Consolas" w:hAnsi="Consolas"/>
          <w:b/>
          <w:lang w:val="en-US"/>
        </w:rPr>
        <w:t>, {book genre}</w:t>
      </w:r>
      <w:r w:rsidRPr="00284CFD">
        <w:rPr>
          <w:rFonts w:ascii="Consolas" w:hAnsi="Consolas"/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D21A16">
        <w:rPr>
          <w:lang w:val="en-US"/>
        </w:rPr>
        <w:t>.</w:t>
      </w:r>
      <w:r w:rsidR="006730CE">
        <w:rPr>
          <w:lang w:val="en-US"/>
        </w:rPr>
        <w:br/>
        <w:t>After finish</w:t>
      </w:r>
      <w:r w:rsidR="00F4000B">
        <w:rPr>
          <w:lang w:val="en-US"/>
        </w:rPr>
        <w:t>ing</w:t>
      </w:r>
      <w:r w:rsidR="006730CE">
        <w:rPr>
          <w:lang w:val="en-US"/>
        </w:rPr>
        <w:t xml:space="preserve"> re</w:t>
      </w:r>
      <w:r w:rsidR="00D21A16">
        <w:rPr>
          <w:lang w:val="en-US"/>
        </w:rPr>
        <w:t>a</w:t>
      </w:r>
      <w:r w:rsidR="006730CE">
        <w:rPr>
          <w:lang w:val="en-US"/>
        </w:rPr>
        <w:t xml:space="preserve">ding input, sort the </w:t>
      </w:r>
      <w:r w:rsidR="00D21A16" w:rsidRPr="00D21A16">
        <w:rPr>
          <w:lang w:val="en-US"/>
        </w:rPr>
        <w:t>shelves</w:t>
      </w:r>
      <w:r w:rsidR="006730CE">
        <w:rPr>
          <w:lang w:val="en-US"/>
        </w:rPr>
        <w:t xml:space="preserve"> by </w:t>
      </w:r>
      <w:r w:rsidR="00D21A16">
        <w:rPr>
          <w:lang w:val="en-US"/>
        </w:rPr>
        <w:t xml:space="preserve">a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D21A16">
        <w:rPr>
          <w:lang w:val="en-US"/>
        </w:rPr>
        <w:t>.</w:t>
      </w:r>
      <w:r w:rsidR="006730CE">
        <w:rPr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t>"{shelf</w:t>
      </w:r>
      <w:r w:rsidR="00453752" w:rsidRPr="00284CFD">
        <w:rPr>
          <w:rFonts w:ascii="Consolas" w:hAnsi="Consolas"/>
          <w:b/>
          <w:lang w:val="en-US"/>
        </w:rPr>
        <w:t>One</w:t>
      </w:r>
      <w:r w:rsidR="006730CE" w:rsidRPr="00284CFD">
        <w:rPr>
          <w:rFonts w:ascii="Consolas" w:hAnsi="Consolas"/>
          <w:b/>
          <w:lang w:val="en-US"/>
        </w:rPr>
        <w:t xml:space="preserve"> id} {shelf genre}: {books count}</w:t>
      </w:r>
      <w:r w:rsidR="006730CE" w:rsidRPr="00284CFD">
        <w:rPr>
          <w:rFonts w:ascii="Consolas" w:hAnsi="Consolas"/>
          <w:b/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lastRenderedPageBreak/>
        <w:t>--&gt; {bookOne title}</w:t>
      </w:r>
      <w:r w:rsidR="00453752" w:rsidRPr="00284CFD">
        <w:rPr>
          <w:rFonts w:ascii="Consolas" w:hAnsi="Consolas"/>
          <w:b/>
          <w:lang w:val="en-US"/>
        </w:rPr>
        <w:t>: {bookOne author}</w:t>
      </w:r>
      <w:r w:rsidR="00453752" w:rsidRPr="00284CFD">
        <w:rPr>
          <w:rFonts w:ascii="Consolas" w:hAnsi="Consolas"/>
          <w:b/>
          <w:lang w:val="en-US"/>
        </w:rPr>
        <w:br/>
        <w:t>--&gt; {bookTwo title}: {bookTwo author}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453752" w:rsidRPr="00284CFD">
        <w:rPr>
          <w:rFonts w:ascii="Consolas" w:hAnsi="Consolas"/>
          <w:b/>
          <w:lang w:val="en-US"/>
        </w:rPr>
        <w:br/>
        <w:t>{shelfTwo id} {shelf genre}: {books count}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6730CE" w:rsidRPr="00284CFD">
        <w:rPr>
          <w:rFonts w:ascii="Consolas" w:hAnsi="Consolas"/>
          <w:b/>
          <w:lang w:val="en-US"/>
        </w:rPr>
        <w:t>"</w:t>
      </w:r>
    </w:p>
    <w:p w14:paraId="7633604E" w14:textId="77777777" w:rsidR="00453752" w:rsidRDefault="00453752" w:rsidP="00453752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148"/>
        <w:gridCol w:w="4064"/>
      </w:tblGrid>
      <w:tr w:rsidR="00453752" w14:paraId="7ACAE0BD" w14:textId="77777777" w:rsidTr="003A1361">
        <w:tc>
          <w:tcPr>
            <w:tcW w:w="5148" w:type="dxa"/>
            <w:shd w:val="clear" w:color="auto" w:fill="BFBFBF" w:themeFill="background1" w:themeFillShade="BF"/>
          </w:tcPr>
          <w:p w14:paraId="2C02939D" w14:textId="77777777" w:rsidR="00453752" w:rsidRPr="00EC7593" w:rsidRDefault="00453752" w:rsidP="00CA7532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BFBFBF" w:themeFill="background1" w:themeFillShade="BF"/>
          </w:tcPr>
          <w:p w14:paraId="79E5AA80" w14:textId="77777777" w:rsidR="00453752" w:rsidRPr="00EC7593" w:rsidRDefault="00453752" w:rsidP="00CA7532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CA753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2 mystery: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0289D">
      <w:pPr>
        <w:pStyle w:val="2"/>
        <w:numPr>
          <w:ilvl w:val="0"/>
          <w:numId w:val="17"/>
        </w:numPr>
      </w:pPr>
      <w:r>
        <w:t>SoftUni Students</w:t>
      </w:r>
    </w:p>
    <w:p w14:paraId="6533D955" w14:textId="576C602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SoftUni. For each </w:t>
      </w:r>
      <w:r w:rsidRPr="00144BDB">
        <w:rPr>
          <w:b/>
          <w:lang w:val="en-US"/>
        </w:rPr>
        <w:t>course</w:t>
      </w:r>
      <w:r w:rsidR="009D2235">
        <w:rPr>
          <w:b/>
          <w:lang w:val="en-US"/>
        </w:rPr>
        <w:t>,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</w:t>
      </w:r>
      <w:r w:rsidR="00F4000B">
        <w:rPr>
          <w:b/>
          <w:lang w:val="en-US"/>
        </w:rPr>
        <w:t>,</w:t>
      </w:r>
      <w:r w:rsidRPr="00144BDB">
        <w:rPr>
          <w:b/>
          <w:lang w:val="en-US"/>
        </w:rPr>
        <w:t xml:space="preserve">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"{username}[{credits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1F0DDA17" w14:textId="77777777" w:rsidR="009D2235" w:rsidRDefault="009D2235" w:rsidP="009D2235">
      <w:pPr>
        <w:pStyle w:val="3"/>
        <w:rPr>
          <w:lang w:val="en-US"/>
        </w:rPr>
      </w:pPr>
      <w:r>
        <w:rPr>
          <w:lang w:val="en-US"/>
        </w:rPr>
        <w:t>Output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"{course one}: {places left} places left</w:t>
      </w:r>
      <w:r w:rsidRPr="00197B5A">
        <w:rPr>
          <w:rFonts w:ascii="Consolas" w:hAnsi="Consolas"/>
          <w:b/>
          <w:lang w:val="en-US"/>
        </w:rPr>
        <w:br/>
      </w:r>
      <w:r w:rsidRPr="00197B5A">
        <w:rPr>
          <w:rFonts w:ascii="Consolas" w:hAnsi="Consolas"/>
          <w:b/>
          <w:lang w:val="en-US"/>
        </w:rPr>
        <w:lastRenderedPageBreak/>
        <w:t xml:space="preserve">--- </w:t>
      </w:r>
      <w:r w:rsidR="00B259AF" w:rsidRPr="00197B5A">
        <w:rPr>
          <w:rFonts w:ascii="Consolas" w:hAnsi="Consolas"/>
          <w:b/>
          <w:lang w:val="en-US"/>
        </w:rPr>
        <w:t xml:space="preserve">{credits}: </w:t>
      </w:r>
      <w:r w:rsidRPr="00197B5A">
        <w:rPr>
          <w:rFonts w:ascii="Consolas" w:hAnsi="Consolas"/>
          <w:b/>
          <w:lang w:val="en-US"/>
        </w:rPr>
        <w:t>{username one}</w:t>
      </w:r>
      <w:r w:rsidR="00B259AF" w:rsidRPr="00197B5A">
        <w:rPr>
          <w:rFonts w:ascii="Consolas" w:hAnsi="Consolas"/>
          <w:b/>
          <w:lang w:val="en-US"/>
        </w:rPr>
        <w:t>, {email one}</w:t>
      </w:r>
      <w:r w:rsidR="00B259AF" w:rsidRPr="00197B5A">
        <w:rPr>
          <w:rFonts w:ascii="Consolas" w:hAnsi="Consolas"/>
          <w:b/>
          <w:lang w:val="en-US"/>
        </w:rPr>
        <w:br/>
        <w:t>…</w:t>
      </w:r>
      <w:r w:rsidRPr="00197B5A">
        <w:rPr>
          <w:rFonts w:ascii="Consolas" w:hAnsi="Consolas"/>
          <w:b/>
          <w:lang w:val="en-US"/>
        </w:rPr>
        <w:t>"</w:t>
      </w:r>
    </w:p>
    <w:p w14:paraId="6288760D" w14:textId="77777777" w:rsidR="00D9252A" w:rsidRDefault="00D9252A" w:rsidP="00D9252A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CA7532">
        <w:tc>
          <w:tcPr>
            <w:tcW w:w="4606" w:type="dxa"/>
            <w:shd w:val="clear" w:color="auto" w:fill="BFBFBF" w:themeFill="background1" w:themeFillShade="BF"/>
          </w:tcPr>
          <w:p w14:paraId="2825C191" w14:textId="77777777" w:rsidR="00D9252A" w:rsidRPr="00EC7593" w:rsidRDefault="00D9252A" w:rsidP="00CA7532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B7FA048" w14:textId="77777777" w:rsidR="00D9252A" w:rsidRPr="00EC7593" w:rsidRDefault="00D9252A" w:rsidP="00CA7532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CA7532">
        <w:tc>
          <w:tcPr>
            <w:tcW w:w="4606" w:type="dxa"/>
          </w:tcPr>
          <w:p w14:paraId="555E3EA9" w14:textId="03119061" w:rsidR="00D9252A" w:rsidRPr="00782056" w:rsidRDefault="00B259AF" w:rsidP="00CA753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['JavaBasics: 2', 'user1[25] with email user1@user.com joins C#Basics', 'C#Advanced: 3', 'JSCore: 4', 'user2[30] with email user2@user.com joins C#Basics', 'user13[50] with email user13@user.com joins JSCore', 'user1[25] with email user1@user.com joins JSCore', 'user8[18] with email user8@user.com joins C#Advanced', 'user6[85] with email user6@user.com joins JSCore', 'JSCore: 2', 'user11[3] with email user11@user.com joins JavaBasics', 'user45[105] with email user45@user.com joins JSCore', 'user007[20] with email user007@user.com joins JSCore', 'user700[29] with email user700@user.com joins JSCore', 'user900[88] with email user900@user.com joins JSCore']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JavaBasics: 1 places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CA7532">
        <w:tc>
          <w:tcPr>
            <w:tcW w:w="4606" w:type="dxa"/>
          </w:tcPr>
          <w:p w14:paraId="7B7C6844" w14:textId="0D74EAE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['JavaBasics: 15',</w:t>
            </w:r>
          </w:p>
          <w:p w14:paraId="6EB8F90E" w14:textId="1534206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'user1[26] with email user1@user.com joins JavaBasics',</w:t>
            </w:r>
          </w:p>
          <w:p w14:paraId="49376DC5" w14:textId="7D036742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'user2[36] with email user11@user.com joins JavaBasics',</w:t>
            </w:r>
          </w:p>
          <w:p w14:paraId="6E7AF6C1" w14:textId="260871ED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'JavaBasics: 5',</w:t>
            </w:r>
          </w:p>
          <w:p w14:paraId="7E59424B" w14:textId="376A4A98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'C#Advanced: 5',</w:t>
            </w:r>
          </w:p>
          <w:p w14:paraId="415144F0" w14:textId="22E65E00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'user1[26] with email user1@user.com joins C#Advanced',</w:t>
            </w:r>
          </w:p>
          <w:p w14:paraId="65CE713E" w14:textId="744692F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'user2[36] with email user11@user.com joins C#Advanced',</w:t>
            </w:r>
          </w:p>
          <w:p w14:paraId="3BDB515B" w14:textId="4F44342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'user3[6] with email user3@user.com joins C#Advanced',</w:t>
            </w:r>
          </w:p>
          <w:p w14:paraId="67CCF73C" w14:textId="19077C9C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'C#Advanced: 1',</w:t>
            </w:r>
          </w:p>
          <w:p w14:paraId="3D359735" w14:textId="5389327B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'JSCore: 8',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'user23[62] with email user23@user.com joins JSCore']</w:t>
            </w:r>
          </w:p>
        </w:tc>
        <w:tc>
          <w:tcPr>
            <w:tcW w:w="4606" w:type="dxa"/>
          </w:tcPr>
          <w:p w14:paraId="2BFA8D27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C#Advanced: 3 places left</w:t>
            </w:r>
          </w:p>
          <w:p w14:paraId="4605EC0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6C3DBB96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175255EB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--- 6: user3, user3@user.com</w:t>
            </w:r>
          </w:p>
          <w:p w14:paraId="4CB6C58D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JavaBasics: 18 places left</w:t>
            </w:r>
          </w:p>
          <w:p w14:paraId="1AC5A05F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2AA61070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3FD16DC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JSCore: 7 places left</w:t>
            </w:r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CC2ED" w14:textId="77777777" w:rsidR="009E017D" w:rsidRDefault="009E017D" w:rsidP="00053EF9">
      <w:pPr>
        <w:spacing w:after="0" w:line="240" w:lineRule="auto"/>
      </w:pPr>
      <w:r>
        <w:separator/>
      </w:r>
    </w:p>
  </w:endnote>
  <w:endnote w:type="continuationSeparator" w:id="0">
    <w:p w14:paraId="0B789730" w14:textId="77777777" w:rsidR="009E017D" w:rsidRDefault="009E017D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4F7E" w14:textId="25F73445" w:rsidR="00C44367" w:rsidRDefault="00BD3174" w:rsidP="00C44367">
    <w:pPr>
      <w:pStyle w:val="a9"/>
      <w:rPr>
        <w:rFonts w:asciiTheme="minorHAnsi" w:eastAsiaTheme="minorHAnsi" w:hAnsiTheme="minorHAnsi"/>
      </w:rPr>
    </w:pPr>
    <w:r>
      <w:rPr>
        <w:noProof/>
      </w:rPr>
      <w:pict w14:anchorId="1DCA0D88">
        <v:shapetype id="_x0000_t202" coordsize="21600,21600" o:spt="202" path="m,l,21600r21600,l21600,xe">
          <v:stroke joinstyle="miter"/>
          <v:path gradientshapeok="t" o:connecttype="rect"/>
        </v:shapetype>
        <v:shape id="Текстово поле 28" o:spid="_x0000_s1028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" filled="f" stroked="f">
          <v:textbox inset=".5mm,1.2mm,.5mm,.5mm">
            <w:txbxContent>
              <w:p w14:paraId="24754A0F" w14:textId="77777777" w:rsidR="00C44367" w:rsidRDefault="00C44367" w:rsidP="00C44367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af1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42A6DC0B" w14:textId="31A91BC1" w:rsidR="00C44367" w:rsidRDefault="00C44367" w:rsidP="00C44367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9C2B642" wp14:editId="4A1563F9">
                      <wp:extent cx="180340" cy="180340"/>
                      <wp:effectExtent l="0" t="0" r="0" b="0"/>
                      <wp:docPr id="24" name="Картина 24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340" cy="180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DD7034E" wp14:editId="5F8C5F8C">
                      <wp:extent cx="180340" cy="180340"/>
                      <wp:effectExtent l="0" t="0" r="0" b="0"/>
                      <wp:docPr id="22" name="Картина 2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340" cy="180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CA68E97" wp14:editId="695FA740">
                      <wp:extent cx="182880" cy="182880"/>
                      <wp:effectExtent l="0" t="0" r="7620" b="7620"/>
                      <wp:docPr id="21" name="Картина 21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CB92D18" wp14:editId="1188E9E6">
                      <wp:extent cx="180340" cy="180340"/>
                      <wp:effectExtent l="0" t="0" r="0" b="0"/>
                      <wp:docPr id="20" name="Картина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340" cy="180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0703BD7A" wp14:editId="5A9ECFAE">
                      <wp:extent cx="182880" cy="182880"/>
                      <wp:effectExtent l="0" t="0" r="7620" b="7620"/>
                      <wp:docPr id="14" name="Картина 14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58896EF" wp14:editId="423736EE">
                      <wp:extent cx="182880" cy="182880"/>
                      <wp:effectExtent l="0" t="0" r="7620" b="7620"/>
                      <wp:docPr id="17" name="Картина 17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54132FB5" wp14:editId="26507972">
                      <wp:extent cx="180340" cy="180340"/>
                      <wp:effectExtent l="0" t="0" r="0" b="0"/>
                      <wp:docPr id="13" name="Картина 13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340" cy="180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F1A0745" wp14:editId="5B0024FD">
                      <wp:extent cx="180340" cy="180340"/>
                      <wp:effectExtent l="0" t="0" r="0" b="0"/>
                      <wp:docPr id="12" name="Картина 1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340" cy="180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2495DE13" wp14:editId="5BF89DE4">
                      <wp:extent cx="182880" cy="182880"/>
                      <wp:effectExtent l="0" t="0" r="7620" b="7620"/>
                      <wp:docPr id="23" name="Картина 23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235CD54F">
        <v:shape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" filled="f" stroked="f" strokeweight=".5pt">
          <v:textbox inset=".5mm,0,0,0">
            <w:txbxContent>
              <w:p w14:paraId="16546D7D" w14:textId="77777777" w:rsidR="00C44367" w:rsidRDefault="00C44367" w:rsidP="00C44367">
                <w:pPr>
                  <w:spacing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C44367">
      <w:rPr>
        <w:rFonts w:asciiTheme="minorHAnsi" w:eastAsiaTheme="minorHAnsi" w:hAnsiTheme="minorHAnsi"/>
        <w:noProof/>
        <w:lang w:eastAsia="bg-BG"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5F8661EA">
        <v:line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14C14FA5">
        <v:shape id="Текстово поле 4" o:spid="_x0000_s1025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" filled="f" stroked="f" strokeweight=".5pt">
          <v:textbox inset="0,0,0,0">
            <w:txbxContent>
              <w:p w14:paraId="3FF8FF92" w14:textId="09A7735C" w:rsidR="00C44367" w:rsidRDefault="00C44367" w:rsidP="00C4436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46953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46953">
                  <w:rPr>
                    <w:noProof/>
                    <w:sz w:val="18"/>
                    <w:szCs w:val="18"/>
                  </w:rPr>
                  <w:t>12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45ED2EB6" w14:textId="77777777" w:rsidR="00053EF9" w:rsidRPr="00C44367" w:rsidRDefault="00053EF9" w:rsidP="00C443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0EFA7" w14:textId="77777777" w:rsidR="009E017D" w:rsidRDefault="009E017D" w:rsidP="00053EF9">
      <w:pPr>
        <w:spacing w:after="0" w:line="240" w:lineRule="auto"/>
      </w:pPr>
      <w:r>
        <w:separator/>
      </w:r>
    </w:p>
  </w:footnote>
  <w:footnote w:type="continuationSeparator" w:id="0">
    <w:p w14:paraId="41AA55FF" w14:textId="77777777" w:rsidR="009E017D" w:rsidRDefault="009E017D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C53F0"/>
    <w:multiLevelType w:val="hybridMultilevel"/>
    <w:tmpl w:val="32903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4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809F0"/>
    <w:multiLevelType w:val="hybridMultilevel"/>
    <w:tmpl w:val="580E8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24849">
    <w:abstractNumId w:val="3"/>
  </w:num>
  <w:num w:numId="2" w16cid:durableId="1474254346">
    <w:abstractNumId w:val="12"/>
  </w:num>
  <w:num w:numId="3" w16cid:durableId="1639605292">
    <w:abstractNumId w:val="8"/>
  </w:num>
  <w:num w:numId="4" w16cid:durableId="1019356429">
    <w:abstractNumId w:val="14"/>
  </w:num>
  <w:num w:numId="5" w16cid:durableId="1413551659">
    <w:abstractNumId w:val="7"/>
  </w:num>
  <w:num w:numId="6" w16cid:durableId="1216042960">
    <w:abstractNumId w:val="19"/>
  </w:num>
  <w:num w:numId="7" w16cid:durableId="1278024590">
    <w:abstractNumId w:val="21"/>
  </w:num>
  <w:num w:numId="8" w16cid:durableId="2081368498">
    <w:abstractNumId w:val="9"/>
  </w:num>
  <w:num w:numId="9" w16cid:durableId="851838552">
    <w:abstractNumId w:val="10"/>
  </w:num>
  <w:num w:numId="10" w16cid:durableId="1637224346">
    <w:abstractNumId w:val="6"/>
  </w:num>
  <w:num w:numId="11" w16cid:durableId="1681930301">
    <w:abstractNumId w:val="5"/>
  </w:num>
  <w:num w:numId="12" w16cid:durableId="182087822">
    <w:abstractNumId w:val="16"/>
  </w:num>
  <w:num w:numId="13" w16cid:durableId="1662542383">
    <w:abstractNumId w:val="22"/>
  </w:num>
  <w:num w:numId="14" w16cid:durableId="535897744">
    <w:abstractNumId w:val="18"/>
  </w:num>
  <w:num w:numId="15" w16cid:durableId="730080722">
    <w:abstractNumId w:val="15"/>
  </w:num>
  <w:num w:numId="16" w16cid:durableId="1160539004">
    <w:abstractNumId w:val="1"/>
  </w:num>
  <w:num w:numId="17" w16cid:durableId="1503164454">
    <w:abstractNumId w:val="17"/>
  </w:num>
  <w:num w:numId="18" w16cid:durableId="1119030625">
    <w:abstractNumId w:val="13"/>
  </w:num>
  <w:num w:numId="19" w16cid:durableId="2140610356">
    <w:abstractNumId w:val="13"/>
    <w:lvlOverride w:ilvl="0">
      <w:startOverride w:val="3"/>
    </w:lvlOverride>
  </w:num>
  <w:num w:numId="20" w16cid:durableId="1072970874">
    <w:abstractNumId w:val="11"/>
  </w:num>
  <w:num w:numId="21" w16cid:durableId="1802191673">
    <w:abstractNumId w:val="0"/>
  </w:num>
  <w:num w:numId="22" w16cid:durableId="395513224">
    <w:abstractNumId w:val="4"/>
  </w:num>
  <w:num w:numId="23" w16cid:durableId="1116216439">
    <w:abstractNumId w:val="20"/>
  </w:num>
  <w:num w:numId="24" w16cid:durableId="462964648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zEwMzM2AmJjMyUdpeDU4uLM/DyQAuNaAEqxJvUsAAAA"/>
  </w:docVars>
  <w:rsids>
    <w:rsidRoot w:val="00AB2EE5"/>
    <w:rsid w:val="0000667C"/>
    <w:rsid w:val="00016024"/>
    <w:rsid w:val="00024E3B"/>
    <w:rsid w:val="00053037"/>
    <w:rsid w:val="00053139"/>
    <w:rsid w:val="00053EF9"/>
    <w:rsid w:val="00077DB4"/>
    <w:rsid w:val="00083635"/>
    <w:rsid w:val="00085835"/>
    <w:rsid w:val="00091C29"/>
    <w:rsid w:val="000A240C"/>
    <w:rsid w:val="000A7557"/>
    <w:rsid w:val="000C48A8"/>
    <w:rsid w:val="001174C3"/>
    <w:rsid w:val="001409F3"/>
    <w:rsid w:val="00143B1A"/>
    <w:rsid w:val="00144BDB"/>
    <w:rsid w:val="00187BB0"/>
    <w:rsid w:val="00196F46"/>
    <w:rsid w:val="00197B5A"/>
    <w:rsid w:val="001D3CE2"/>
    <w:rsid w:val="001D7E5C"/>
    <w:rsid w:val="0021563E"/>
    <w:rsid w:val="00224BC4"/>
    <w:rsid w:val="0025510C"/>
    <w:rsid w:val="002621FA"/>
    <w:rsid w:val="00264FF8"/>
    <w:rsid w:val="00284CFD"/>
    <w:rsid w:val="00287B05"/>
    <w:rsid w:val="00293123"/>
    <w:rsid w:val="00293242"/>
    <w:rsid w:val="002B493E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1324"/>
    <w:rsid w:val="003D3DBD"/>
    <w:rsid w:val="003D615F"/>
    <w:rsid w:val="003D63AF"/>
    <w:rsid w:val="003E58F2"/>
    <w:rsid w:val="003F6F66"/>
    <w:rsid w:val="00410BB4"/>
    <w:rsid w:val="00416246"/>
    <w:rsid w:val="0044491A"/>
    <w:rsid w:val="00446953"/>
    <w:rsid w:val="00453752"/>
    <w:rsid w:val="0047574F"/>
    <w:rsid w:val="004913C4"/>
    <w:rsid w:val="004957D7"/>
    <w:rsid w:val="004A4F3F"/>
    <w:rsid w:val="004A5100"/>
    <w:rsid w:val="004B1678"/>
    <w:rsid w:val="004C5D9F"/>
    <w:rsid w:val="00524B91"/>
    <w:rsid w:val="00595B3F"/>
    <w:rsid w:val="005A1D8B"/>
    <w:rsid w:val="005B0150"/>
    <w:rsid w:val="005B158E"/>
    <w:rsid w:val="005C1EA5"/>
    <w:rsid w:val="005F76C6"/>
    <w:rsid w:val="00606DB0"/>
    <w:rsid w:val="00613840"/>
    <w:rsid w:val="00614DA6"/>
    <w:rsid w:val="00647E19"/>
    <w:rsid w:val="00653357"/>
    <w:rsid w:val="006730CE"/>
    <w:rsid w:val="00675738"/>
    <w:rsid w:val="00675EF9"/>
    <w:rsid w:val="00675F33"/>
    <w:rsid w:val="00677A4E"/>
    <w:rsid w:val="006811FD"/>
    <w:rsid w:val="00684A36"/>
    <w:rsid w:val="00685D29"/>
    <w:rsid w:val="006915E1"/>
    <w:rsid w:val="006B5F7E"/>
    <w:rsid w:val="006F4665"/>
    <w:rsid w:val="00705C9A"/>
    <w:rsid w:val="00711019"/>
    <w:rsid w:val="00724A65"/>
    <w:rsid w:val="00731FCA"/>
    <w:rsid w:val="00776591"/>
    <w:rsid w:val="00782056"/>
    <w:rsid w:val="00796752"/>
    <w:rsid w:val="007B2578"/>
    <w:rsid w:val="007F3DD9"/>
    <w:rsid w:val="007F5997"/>
    <w:rsid w:val="0080706F"/>
    <w:rsid w:val="00841C38"/>
    <w:rsid w:val="00842D3B"/>
    <w:rsid w:val="008A50E1"/>
    <w:rsid w:val="008B5172"/>
    <w:rsid w:val="00920FF2"/>
    <w:rsid w:val="009660D0"/>
    <w:rsid w:val="009661E9"/>
    <w:rsid w:val="009B6210"/>
    <w:rsid w:val="009C0FDD"/>
    <w:rsid w:val="009C6AB8"/>
    <w:rsid w:val="009D2235"/>
    <w:rsid w:val="009E017D"/>
    <w:rsid w:val="009F2BEF"/>
    <w:rsid w:val="00A118E6"/>
    <w:rsid w:val="00A318DE"/>
    <w:rsid w:val="00A31EBE"/>
    <w:rsid w:val="00A45292"/>
    <w:rsid w:val="00A55414"/>
    <w:rsid w:val="00A739A4"/>
    <w:rsid w:val="00A944C0"/>
    <w:rsid w:val="00AA1023"/>
    <w:rsid w:val="00AB2EE5"/>
    <w:rsid w:val="00AF3D57"/>
    <w:rsid w:val="00AF7A12"/>
    <w:rsid w:val="00B0289D"/>
    <w:rsid w:val="00B259AF"/>
    <w:rsid w:val="00B26EB7"/>
    <w:rsid w:val="00B40C20"/>
    <w:rsid w:val="00B602A2"/>
    <w:rsid w:val="00B631F3"/>
    <w:rsid w:val="00B92C64"/>
    <w:rsid w:val="00B97E1D"/>
    <w:rsid w:val="00BD3174"/>
    <w:rsid w:val="00BD7391"/>
    <w:rsid w:val="00C03BBE"/>
    <w:rsid w:val="00C124FA"/>
    <w:rsid w:val="00C22DAB"/>
    <w:rsid w:val="00C24601"/>
    <w:rsid w:val="00C44367"/>
    <w:rsid w:val="00C607AA"/>
    <w:rsid w:val="00C6588E"/>
    <w:rsid w:val="00C80768"/>
    <w:rsid w:val="00C95D66"/>
    <w:rsid w:val="00CA7532"/>
    <w:rsid w:val="00CB12E4"/>
    <w:rsid w:val="00CB71C5"/>
    <w:rsid w:val="00CC4558"/>
    <w:rsid w:val="00D063E5"/>
    <w:rsid w:val="00D21A16"/>
    <w:rsid w:val="00D3001B"/>
    <w:rsid w:val="00D556CC"/>
    <w:rsid w:val="00D617F0"/>
    <w:rsid w:val="00D7081E"/>
    <w:rsid w:val="00D9252A"/>
    <w:rsid w:val="00D96AB5"/>
    <w:rsid w:val="00D97D46"/>
    <w:rsid w:val="00DF36C0"/>
    <w:rsid w:val="00E01470"/>
    <w:rsid w:val="00E430EA"/>
    <w:rsid w:val="00E801CD"/>
    <w:rsid w:val="00E80E09"/>
    <w:rsid w:val="00EB4A92"/>
    <w:rsid w:val="00EC7593"/>
    <w:rsid w:val="00ED24BB"/>
    <w:rsid w:val="00F05310"/>
    <w:rsid w:val="00F277A8"/>
    <w:rsid w:val="00F4000B"/>
    <w:rsid w:val="00F63BD3"/>
    <w:rsid w:val="00F66F3E"/>
    <w:rsid w:val="00FA257D"/>
    <w:rsid w:val="00FC2EC8"/>
    <w:rsid w:val="00FE0EE1"/>
    <w:rsid w:val="00FE3AF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3A11D8"/>
  <w15:docId w15:val="{365A15BD-725F-4A44-959B-BA1DFE11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1174C3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qFormat/>
    <w:rsid w:val="001174C3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1174C3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1174C3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1174C3"/>
    <w:rPr>
      <w:color w:val="0563C1"/>
      <w:u w:val="single"/>
    </w:rPr>
  </w:style>
  <w:style w:type="table" w:styleId="af2">
    <w:name w:val="Table Grid"/>
    <w:basedOn w:val="a1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1174C3"/>
  </w:style>
  <w:style w:type="character" w:customStyle="1" w:styleId="shorttext">
    <w:name w:val="short_text"/>
    <w:basedOn w:val="a0"/>
    <w:rsid w:val="001174C3"/>
  </w:style>
  <w:style w:type="character" w:styleId="af3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1174C3"/>
    <w:pPr>
      <w:numPr>
        <w:numId w:val="2"/>
      </w:numPr>
    </w:pPr>
  </w:style>
  <w:style w:type="numbering" w:customStyle="1" w:styleId="List1">
    <w:name w:val="List 1"/>
    <w:basedOn w:val="a2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1174C3"/>
  </w:style>
  <w:style w:type="character" w:styleId="HTML1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a0"/>
    <w:rsid w:val="00B97E1D"/>
    <w:rPr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B97E1D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B0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40/js-front-end-october-2023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D10F22-C00A-431C-94FE-685282E8FC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1076</TotalTime>
  <Pages>12</Pages>
  <Words>3269</Words>
  <Characters>18639</Characters>
  <Application>Microsoft Office Word</Application>
  <DocSecurity>0</DocSecurity>
  <Lines>155</Lines>
  <Paragraphs>43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>Technology Fundamentals - JS Associative Arrays and Maps - More Exercises</vt:lpstr>
    </vt:vector>
  </TitlesOfParts>
  <Company/>
  <LinksUpToDate>false</LinksUpToDate>
  <CharactersWithSpaces>21865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/>
  <cp:lastModifiedBy>Krasimir Nikolov</cp:lastModifiedBy>
  <cp:revision>1</cp:revision>
  <cp:lastPrinted>2023-05-04T06:12:00Z</cp:lastPrinted>
  <dcterms:created xsi:type="dcterms:W3CDTF">2023-11-15T18:41:00Z</dcterms:created>
  <dcterms:modified xsi:type="dcterms:W3CDTF">2023-11-16T15:06:00Z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